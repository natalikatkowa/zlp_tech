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0DEB" w14:textId="77777777" w:rsidR="001F5727" w:rsidRDefault="00BF7DB3" w:rsidP="001D0B3A">
      <w:pPr>
        <w:jc w:val="center"/>
      </w:pPr>
    </w:p>
    <w:p w14:paraId="3F12B561" w14:textId="77777777" w:rsidR="001D0B3A" w:rsidRDefault="001D0B3A" w:rsidP="001D0B3A">
      <w:pPr>
        <w:jc w:val="center"/>
      </w:pPr>
    </w:p>
    <w:p w14:paraId="4BC52F3E" w14:textId="77777777" w:rsidR="001D0B3A" w:rsidRDefault="001D0B3A" w:rsidP="001D0B3A">
      <w:pPr>
        <w:jc w:val="center"/>
      </w:pPr>
    </w:p>
    <w:p w14:paraId="66B231AA" w14:textId="77777777" w:rsidR="001D0B3A" w:rsidRDefault="001D0B3A" w:rsidP="001D0B3A">
      <w:pPr>
        <w:jc w:val="center"/>
      </w:pPr>
    </w:p>
    <w:p w14:paraId="5D284649" w14:textId="77777777" w:rsidR="001D0B3A" w:rsidRDefault="001D0B3A" w:rsidP="001D0B3A">
      <w:pPr>
        <w:jc w:val="center"/>
      </w:pPr>
    </w:p>
    <w:p w14:paraId="6D1D3E33" w14:textId="77777777" w:rsidR="001D0B3A" w:rsidRDefault="001D0B3A" w:rsidP="001D0B3A">
      <w:pPr>
        <w:jc w:val="center"/>
      </w:pPr>
    </w:p>
    <w:p w14:paraId="15E82902" w14:textId="77777777" w:rsidR="001D0B3A" w:rsidRDefault="001D0B3A" w:rsidP="001D0B3A">
      <w:pPr>
        <w:jc w:val="center"/>
      </w:pPr>
    </w:p>
    <w:p w14:paraId="0679FC95" w14:textId="77777777" w:rsidR="001D0B3A" w:rsidRDefault="001D0B3A" w:rsidP="001D0B3A">
      <w:pPr>
        <w:jc w:val="center"/>
      </w:pPr>
    </w:p>
    <w:p w14:paraId="10DBA537" w14:textId="77777777" w:rsidR="001D0B3A" w:rsidRDefault="001D0B3A" w:rsidP="001D0B3A">
      <w:pPr>
        <w:jc w:val="center"/>
      </w:pPr>
    </w:p>
    <w:p w14:paraId="555DF496" w14:textId="77777777" w:rsidR="001D0B3A" w:rsidRDefault="001D0B3A" w:rsidP="001D0B3A">
      <w:pPr>
        <w:jc w:val="center"/>
      </w:pPr>
    </w:p>
    <w:p w14:paraId="107D14E2" w14:textId="77777777" w:rsidR="001D0B3A" w:rsidRDefault="001D0B3A" w:rsidP="001D0B3A">
      <w:pPr>
        <w:jc w:val="center"/>
      </w:pPr>
      <w:r>
        <w:t xml:space="preserve">ТЕХНИЧЕСКОЕ ЗАДАНИЕ </w:t>
      </w:r>
    </w:p>
    <w:p w14:paraId="2996D547" w14:textId="77777777" w:rsidR="001D0B3A" w:rsidRDefault="001D0B3A" w:rsidP="001D0B3A">
      <w:pPr>
        <w:jc w:val="center"/>
      </w:pPr>
      <w:r>
        <w:t>На создание</w:t>
      </w:r>
    </w:p>
    <w:p w14:paraId="1A80E0F5" w14:textId="77777777" w:rsidR="00600988" w:rsidRDefault="00600988" w:rsidP="00600988">
      <w:pPr>
        <w:jc w:val="center"/>
        <w:rPr>
          <w:sz w:val="36"/>
        </w:rPr>
      </w:pPr>
      <w:r>
        <w:t xml:space="preserve">информационной системы финансового планирования, предоставляющего услугу подбора индивидуальных инвестиционных предложений клиентам компании ZLP </w:t>
      </w:r>
      <w:proofErr w:type="spellStart"/>
      <w:r>
        <w:t>Tech</w:t>
      </w:r>
      <w:proofErr w:type="spellEnd"/>
    </w:p>
    <w:p w14:paraId="5D42DA83" w14:textId="77777777" w:rsidR="001D0B3A" w:rsidRDefault="001D0B3A" w:rsidP="00600988"/>
    <w:p w14:paraId="68C5C6AD" w14:textId="77777777" w:rsidR="00600988" w:rsidRDefault="00600988" w:rsidP="00600988"/>
    <w:p w14:paraId="0663DB0E" w14:textId="77777777" w:rsidR="00600988" w:rsidRDefault="00600988" w:rsidP="00600988"/>
    <w:p w14:paraId="3FD75365" w14:textId="77777777" w:rsidR="00600988" w:rsidRDefault="00600988" w:rsidP="00600988"/>
    <w:p w14:paraId="42A72315" w14:textId="77777777" w:rsidR="00600988" w:rsidRDefault="00600988" w:rsidP="00600988"/>
    <w:p w14:paraId="20F9AADB" w14:textId="77777777" w:rsidR="00600988" w:rsidRDefault="00600988" w:rsidP="00600988"/>
    <w:p w14:paraId="251C5F50" w14:textId="77777777" w:rsidR="00600988" w:rsidRDefault="00600988" w:rsidP="00600988"/>
    <w:p w14:paraId="4C814C0A" w14:textId="77777777" w:rsidR="00600988" w:rsidRDefault="00600988" w:rsidP="00600988"/>
    <w:p w14:paraId="174EFC85" w14:textId="77777777" w:rsidR="00600988" w:rsidRDefault="00600988" w:rsidP="00600988"/>
    <w:p w14:paraId="4C3A2879" w14:textId="77777777" w:rsidR="00600988" w:rsidRDefault="00600988" w:rsidP="00600988"/>
    <w:p w14:paraId="6E2F7F99" w14:textId="77777777" w:rsidR="00600988" w:rsidRDefault="00600988" w:rsidP="00600988"/>
    <w:p w14:paraId="2F3F0206" w14:textId="77777777" w:rsidR="00600988" w:rsidRDefault="00600988" w:rsidP="00600988"/>
    <w:p w14:paraId="1F3D7A52" w14:textId="77777777" w:rsidR="00600988" w:rsidRDefault="00600988" w:rsidP="00600988"/>
    <w:p w14:paraId="148A62F9" w14:textId="77777777" w:rsidR="00600988" w:rsidRDefault="00600988" w:rsidP="00600988"/>
    <w:p w14:paraId="1C03B35D" w14:textId="77777777" w:rsidR="00600988" w:rsidRDefault="00600988" w:rsidP="00600988"/>
    <w:p w14:paraId="5504C682" w14:textId="77777777" w:rsidR="00600988" w:rsidRDefault="00600988" w:rsidP="00600988"/>
    <w:p w14:paraId="33404D42" w14:textId="77777777" w:rsidR="00600988" w:rsidRDefault="00600988" w:rsidP="00600988"/>
    <w:p w14:paraId="44E0A342" w14:textId="77777777" w:rsidR="00600988" w:rsidRDefault="00600988" w:rsidP="00600988"/>
    <w:p w14:paraId="78E40359" w14:textId="77777777" w:rsidR="00600988" w:rsidRDefault="00600988" w:rsidP="00600988"/>
    <w:p w14:paraId="5E616E82" w14:textId="5E334272" w:rsidR="0007433E" w:rsidRDefault="0007433E" w:rsidP="00600988"/>
    <w:p w14:paraId="6F88F816" w14:textId="77777777" w:rsidR="0007433E" w:rsidRDefault="0007433E">
      <w:pPr>
        <w:spacing w:after="160" w:line="259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82129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03DE7" w14:textId="0FE552F4" w:rsidR="0007433E" w:rsidRPr="0007433E" w:rsidRDefault="0007433E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 w:rsidRPr="0007433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B2C669A" w14:textId="4E2C7C37" w:rsidR="0007433E" w:rsidRDefault="0007433E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12231" w:history="1">
            <w:r w:rsidRPr="003B379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798">
              <w:rPr>
                <w:rStyle w:val="a9"/>
                <w:noProof/>
              </w:rPr>
              <w:t>Общие сведения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EEC0" w14:textId="006E7118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2" w:history="1">
            <w:r w:rsidR="0007433E" w:rsidRPr="003B3798">
              <w:rPr>
                <w:rStyle w:val="a9"/>
                <w:noProof/>
              </w:rPr>
              <w:t>1.1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Наименование 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_Toc60112232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3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019BF633" w14:textId="7F3E7C34" w:rsidR="0007433E" w:rsidRDefault="00BF7DB3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3" w:history="1">
            <w:r w:rsidR="0007433E" w:rsidRPr="003B3798">
              <w:rPr>
                <w:rStyle w:val="a9"/>
                <w:noProof/>
              </w:rPr>
              <w:t>1.2 Наименование компании заказчика: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_Toc60112233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3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5740A9B7" w14:textId="3FA90E1D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4" w:history="1">
            <w:r w:rsidR="0007433E" w:rsidRPr="003B3798">
              <w:rPr>
                <w:rStyle w:val="a9"/>
                <w:noProof/>
              </w:rPr>
              <w:t>1.3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Основные правовые документы: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_Toc60112234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3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66BBAB3E" w14:textId="0F6987B0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5" w:history="1">
            <w:r w:rsidR="0007433E" w:rsidRPr="003B3798">
              <w:rPr>
                <w:rStyle w:val="a9"/>
                <w:noProof/>
              </w:rPr>
              <w:t>1.4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Порядок оформления и предъявления заказчику результатов работ по созданию Подсистемы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_Toc60112235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4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48A5660E" w14:textId="13E0C4BF" w:rsidR="0007433E" w:rsidRDefault="00BF7DB3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6" w:history="1">
            <w:r w:rsidR="0007433E" w:rsidRPr="003B3798">
              <w:rPr>
                <w:rStyle w:val="a9"/>
                <w:noProof/>
              </w:rPr>
              <w:t>2.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Назначение и цели создания Подсистемы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_Toc60112236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6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0C48FC95" w14:textId="3293CF40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7" w:history="1">
            <w:r w:rsidR="0007433E" w:rsidRPr="003B3798">
              <w:rPr>
                <w:rStyle w:val="a9"/>
                <w:noProof/>
              </w:rPr>
              <w:t>2.1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Назначение 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_Toc60112237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6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670E9D45" w14:textId="5D094610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8" w:history="1">
            <w:r w:rsidR="0007433E" w:rsidRPr="003B3798">
              <w:rPr>
                <w:rStyle w:val="a9"/>
                <w:noProof/>
              </w:rPr>
              <w:t>2.2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Цели создания 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_Toc60112238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6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36B4424C" w14:textId="0D2C04F8" w:rsidR="0007433E" w:rsidRDefault="00BF7DB3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39" w:history="1">
            <w:r w:rsidR="0007433E" w:rsidRPr="003B3798">
              <w:rPr>
                <w:rStyle w:val="a9"/>
                <w:noProof/>
              </w:rPr>
              <w:t>3.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Характеристика объекта автоматизации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_Toc60112239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7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3C603C78" w14:textId="3F809993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0" w:history="1">
            <w:r w:rsidR="0007433E" w:rsidRPr="003B3798">
              <w:rPr>
                <w:rStyle w:val="a9"/>
                <w:noProof/>
              </w:rPr>
              <w:t>3.1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. Существующие проекты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_Toc60112240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7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52FC9FC9" w14:textId="6CA1125A" w:rsidR="0007433E" w:rsidRDefault="00BF7DB3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1" w:history="1">
            <w:r w:rsidR="0007433E" w:rsidRPr="003B3798">
              <w:rPr>
                <w:rStyle w:val="a9"/>
                <w:noProof/>
              </w:rPr>
              <w:t>4.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Требования к системе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_Toc60112241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408AB3D7" w14:textId="2C6B17D8" w:rsidR="0007433E" w:rsidRDefault="00BF7DB3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2" w:history="1">
            <w:r w:rsidR="0007433E" w:rsidRPr="003B3798">
              <w:rPr>
                <w:rStyle w:val="a9"/>
                <w:noProof/>
              </w:rPr>
              <w:t>4.1. Требования к системе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_Toc60112242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2422266F" w14:textId="4116F57E" w:rsidR="0007433E" w:rsidRDefault="00BF7DB3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3" w:history="1">
            <w:r w:rsidR="0007433E" w:rsidRPr="003B3798">
              <w:rPr>
                <w:rStyle w:val="a9"/>
                <w:noProof/>
              </w:rPr>
              <w:t>4.1.1. Требования к надежности и безопасности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_Toc60112243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4D29364F" w14:textId="01220078" w:rsidR="0007433E" w:rsidRDefault="00BF7DB3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4" w:history="1">
            <w:r w:rsidR="0007433E" w:rsidRPr="003B3798">
              <w:rPr>
                <w:rStyle w:val="a9"/>
                <w:noProof/>
              </w:rPr>
              <w:t>4.2. Функциональные требования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_Toc60112244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41154134" w14:textId="7B266FC8" w:rsidR="0007433E" w:rsidRDefault="00BF7DB3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5" w:history="1">
            <w:r w:rsidR="0007433E" w:rsidRPr="003B3798">
              <w:rPr>
                <w:rStyle w:val="a9"/>
                <w:noProof/>
              </w:rPr>
              <w:t>4.2.1. Общие функциональные требования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_Toc60112245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67732CD3" w14:textId="6D1B1085" w:rsidR="0007433E" w:rsidRDefault="00BF7DB3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6" w:history="1">
            <w:r w:rsidR="0007433E" w:rsidRPr="003B3798">
              <w:rPr>
                <w:rStyle w:val="a9"/>
                <w:noProof/>
              </w:rPr>
              <w:t>4.2.2. Требования к системе администрирования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_Toc60112246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8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488B78B0" w14:textId="7DC2AD08" w:rsidR="0007433E" w:rsidRDefault="00BF7DB3">
          <w:pPr>
            <w:pStyle w:val="3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7" w:history="1">
            <w:r w:rsidR="0007433E" w:rsidRPr="003B3798">
              <w:rPr>
                <w:rStyle w:val="a9"/>
                <w:noProof/>
              </w:rPr>
              <w:t>4.2.3. Требования к прохождению процесса пользователем ИС (клиент)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_Toc60112247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9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29A1D034" w14:textId="74BF8134" w:rsidR="0007433E" w:rsidRDefault="00BF7DB3">
          <w:pPr>
            <w:pStyle w:val="36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8" w:history="1">
            <w:r w:rsidR="0007433E" w:rsidRPr="003B3798">
              <w:rPr>
                <w:rStyle w:val="a9"/>
                <w:noProof/>
              </w:rPr>
              <w:t>4.2.4.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Требования алгоритма подбора предложений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_Toc60112248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11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3FBD33AE" w14:textId="7BA685F1" w:rsidR="0007433E" w:rsidRDefault="00BF7DB3">
          <w:pPr>
            <w:pStyle w:val="27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49" w:history="1">
            <w:r w:rsidR="0007433E" w:rsidRPr="003B3798">
              <w:rPr>
                <w:rStyle w:val="a9"/>
                <w:noProof/>
              </w:rPr>
              <w:t>4.3.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Требования к дизайну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_Toc60112249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13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58747D6A" w14:textId="46BBBBE2" w:rsidR="0007433E" w:rsidRDefault="00BF7DB3">
          <w:pPr>
            <w:pStyle w:val="18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112250" w:history="1">
            <w:r w:rsidR="0007433E" w:rsidRPr="003B3798">
              <w:rPr>
                <w:rStyle w:val="a9"/>
                <w:noProof/>
              </w:rPr>
              <w:t>5.</w:t>
            </w:r>
            <w:r w:rsidR="000743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433E" w:rsidRPr="003B3798">
              <w:rPr>
                <w:rStyle w:val="a9"/>
                <w:noProof/>
              </w:rPr>
              <w:t>Состав и содержание работ по созданию системы</w:t>
            </w:r>
            <w:r w:rsidR="0007433E">
              <w:rPr>
                <w:noProof/>
                <w:webHidden/>
              </w:rPr>
              <w:tab/>
            </w:r>
            <w:r w:rsidR="0007433E">
              <w:rPr>
                <w:noProof/>
                <w:webHidden/>
              </w:rPr>
              <w:fldChar w:fldCharType="begin"/>
            </w:r>
            <w:r w:rsidR="0007433E">
              <w:rPr>
                <w:noProof/>
                <w:webHidden/>
              </w:rPr>
              <w:instrText xml:space="preserve"> PAGEREF _Toc60112250 \h </w:instrText>
            </w:r>
            <w:r w:rsidR="0007433E">
              <w:rPr>
                <w:noProof/>
                <w:webHidden/>
              </w:rPr>
            </w:r>
            <w:r w:rsidR="0007433E">
              <w:rPr>
                <w:noProof/>
                <w:webHidden/>
              </w:rPr>
              <w:fldChar w:fldCharType="separate"/>
            </w:r>
            <w:r w:rsidR="0007433E">
              <w:rPr>
                <w:noProof/>
                <w:webHidden/>
              </w:rPr>
              <w:t>14</w:t>
            </w:r>
            <w:r w:rsidR="0007433E">
              <w:rPr>
                <w:noProof/>
                <w:webHidden/>
              </w:rPr>
              <w:fldChar w:fldCharType="end"/>
            </w:r>
          </w:hyperlink>
        </w:p>
        <w:p w14:paraId="7A13B223" w14:textId="2B239A5B" w:rsidR="0007433E" w:rsidRDefault="0007433E">
          <w:r>
            <w:rPr>
              <w:b/>
              <w:bCs/>
            </w:rPr>
            <w:fldChar w:fldCharType="end"/>
          </w:r>
        </w:p>
      </w:sdtContent>
    </w:sdt>
    <w:p w14:paraId="5AD950C2" w14:textId="77777777" w:rsidR="00600988" w:rsidRDefault="00600988" w:rsidP="00600988"/>
    <w:p w14:paraId="5DFC1304" w14:textId="77777777" w:rsidR="00600988" w:rsidRDefault="00600988" w:rsidP="00600988">
      <w:pPr>
        <w:pStyle w:val="1"/>
      </w:pPr>
      <w:bookmarkStart w:id="0" w:name="_Toc60112192"/>
      <w:bookmarkStart w:id="1" w:name="_Toc60112231"/>
      <w:r>
        <w:lastRenderedPageBreak/>
        <w:t>Общие сведения о системе</w:t>
      </w:r>
      <w:bookmarkEnd w:id="0"/>
      <w:bookmarkEnd w:id="1"/>
    </w:p>
    <w:p w14:paraId="2A7279EA" w14:textId="77777777" w:rsidR="00600988" w:rsidRDefault="00600988" w:rsidP="00600988">
      <w:pPr>
        <w:pStyle w:val="2"/>
      </w:pPr>
      <w:bookmarkStart w:id="2" w:name="_Toc60112193"/>
      <w:bookmarkStart w:id="3" w:name="_Toc60112232"/>
      <w:r>
        <w:t>Наименование системы</w:t>
      </w:r>
      <w:bookmarkEnd w:id="2"/>
      <w:bookmarkEnd w:id="3"/>
    </w:p>
    <w:p w14:paraId="04BBCA59" w14:textId="77777777" w:rsidR="00600988" w:rsidRDefault="00600988" w:rsidP="00600988">
      <w:r w:rsidRPr="00505939">
        <w:rPr>
          <w:b/>
        </w:rPr>
        <w:t>Полное наименование системы:</w:t>
      </w:r>
      <w:r>
        <w:t xml:space="preserve"> </w:t>
      </w:r>
      <w:r w:rsidR="00505939">
        <w:t>Система финансового планирования и подбора индивидуальных инвестиционных предложений (СФПИП).</w:t>
      </w:r>
    </w:p>
    <w:p w14:paraId="334E5E9F" w14:textId="77777777" w:rsidR="00505939" w:rsidRDefault="00505939" w:rsidP="00600988">
      <w:r w:rsidRPr="00505939">
        <w:rPr>
          <w:b/>
        </w:rPr>
        <w:t>Условное обозначение системы:</w:t>
      </w:r>
      <w:r>
        <w:rPr>
          <w:b/>
        </w:rPr>
        <w:t xml:space="preserve"> </w:t>
      </w:r>
      <w:r w:rsidRPr="00505939">
        <w:t>Система.</w:t>
      </w:r>
    </w:p>
    <w:p w14:paraId="6090CCA1" w14:textId="77777777" w:rsidR="00505939" w:rsidRDefault="00293249" w:rsidP="00293249">
      <w:pPr>
        <w:pStyle w:val="2"/>
        <w:numPr>
          <w:ilvl w:val="0"/>
          <w:numId w:val="0"/>
        </w:numPr>
        <w:ind w:left="567"/>
      </w:pPr>
      <w:bookmarkStart w:id="4" w:name="_Toc60112194"/>
      <w:bookmarkStart w:id="5" w:name="_Toc60112233"/>
      <w:r>
        <w:t>1.2 Наименование компании заказчика:</w:t>
      </w:r>
      <w:bookmarkEnd w:id="4"/>
      <w:bookmarkEnd w:id="5"/>
    </w:p>
    <w:p w14:paraId="2E0738A5" w14:textId="77777777" w:rsidR="00293249" w:rsidRDefault="00293249" w:rsidP="00293249">
      <w:pPr>
        <w:rPr>
          <w:lang w:val="en-US"/>
        </w:rPr>
      </w:pPr>
      <w:r>
        <w:rPr>
          <w:lang w:val="en-US"/>
        </w:rPr>
        <w:t>ZLP Tech</w:t>
      </w:r>
    </w:p>
    <w:p w14:paraId="6614EAF4" w14:textId="77777777" w:rsidR="00293249" w:rsidRDefault="00293249" w:rsidP="00293249">
      <w:pPr>
        <w:pStyle w:val="2"/>
        <w:numPr>
          <w:ilvl w:val="1"/>
          <w:numId w:val="38"/>
        </w:numPr>
      </w:pPr>
      <w:r>
        <w:rPr>
          <w:lang w:val="en-US"/>
        </w:rPr>
        <w:t xml:space="preserve"> </w:t>
      </w:r>
      <w:bookmarkStart w:id="6" w:name="_Toc60112195"/>
      <w:bookmarkStart w:id="7" w:name="_Toc60112234"/>
      <w:r>
        <w:t>Основные правовые документы:</w:t>
      </w:r>
      <w:bookmarkEnd w:id="6"/>
      <w:bookmarkEnd w:id="7"/>
    </w:p>
    <w:p w14:paraId="4B868AC0" w14:textId="77777777" w:rsidR="00293249" w:rsidRDefault="00293249" w:rsidP="00293249">
      <w:pPr>
        <w:pStyle w:val="10"/>
        <w:rPr>
          <w:rFonts w:ascii="Arial" w:hAnsi="Arial" w:cs="Arial"/>
        </w:rPr>
      </w:pPr>
      <w:r>
        <w:t>Федеральный закон от 27 июля 2006 г. № 149-ФЗ «Об информации, информационных технологиях и о защите информации»;</w:t>
      </w:r>
    </w:p>
    <w:p w14:paraId="0385C81D" w14:textId="77777777" w:rsidR="00293249" w:rsidRDefault="00293249" w:rsidP="00293249">
      <w:pPr>
        <w:pStyle w:val="10"/>
        <w:rPr>
          <w:rFonts w:ascii="Arial" w:hAnsi="Arial" w:cs="Arial"/>
        </w:rPr>
      </w:pPr>
      <w:r>
        <w:t>Федеральный закон от 27.07.2006 г. № 152-ФЗ «О персональных данных»;</w:t>
      </w:r>
    </w:p>
    <w:p w14:paraId="3E5AA447" w14:textId="77777777" w:rsidR="00293249" w:rsidRDefault="00293249" w:rsidP="00293249">
      <w:pPr>
        <w:pStyle w:val="10"/>
        <w:rPr>
          <w:rFonts w:ascii="Arial" w:hAnsi="Arial" w:cs="Arial"/>
        </w:rPr>
      </w:pPr>
      <w:r>
        <w:t>Постановление Правительства РФ от 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365D03EC" w14:textId="77777777" w:rsidR="00293249" w:rsidRDefault="00293249" w:rsidP="00293249">
      <w:pPr>
        <w:pStyle w:val="10"/>
        <w:rPr>
          <w:rFonts w:ascii="Arial" w:hAnsi="Arial" w:cs="Arial"/>
        </w:rPr>
      </w:pPr>
      <w:r>
        <w:t>«Методика определения актуальных угроз безопасности персональных данных при их обработке в информационных системах персональных данных» утверждена заместителем директора ФСТЭК России 14 февраля 2008 г.;</w:t>
      </w:r>
    </w:p>
    <w:p w14:paraId="296C3D31" w14:textId="77777777" w:rsidR="00293249" w:rsidRDefault="00293249" w:rsidP="00293249">
      <w:pPr>
        <w:pStyle w:val="10"/>
        <w:rPr>
          <w:rFonts w:ascii="Arial" w:hAnsi="Arial" w:cs="Arial"/>
        </w:rPr>
      </w:pPr>
      <w:r>
        <w:t>«Базовая модель угроз безопасности персональных данных при их обработке в информационных системах персональных данных», утверждена заместителем директора ФСТЭК России 15 февраля 2008 г.;</w:t>
      </w:r>
    </w:p>
    <w:p w14:paraId="38744D14" w14:textId="77777777" w:rsidR="00293249" w:rsidRDefault="00293249" w:rsidP="00293249">
      <w:pPr>
        <w:pStyle w:val="10"/>
        <w:rPr>
          <w:rFonts w:ascii="Arial" w:hAnsi="Arial" w:cs="Arial"/>
        </w:rPr>
      </w:pPr>
      <w:r>
        <w:t>Приказ ФСБ России от 10 июля 2014 г. N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защищённости»;</w:t>
      </w:r>
    </w:p>
    <w:p w14:paraId="60BDCEA8" w14:textId="77777777" w:rsidR="00293249" w:rsidRDefault="00293249" w:rsidP="00293249">
      <w:pPr>
        <w:pStyle w:val="10"/>
        <w:rPr>
          <w:rFonts w:ascii="Arial" w:hAnsi="Arial" w:cs="Arial"/>
        </w:rPr>
      </w:pPr>
      <w:r>
        <w:lastRenderedPageBreak/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6CADED6D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14:paraId="677A6C1A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5E9204E0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50739-95 «Защита от несанкционированного доступа к информации. Общие технические требования»;</w:t>
      </w:r>
    </w:p>
    <w:p w14:paraId="22D1E0A4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50922-2006 «Защита информации. Основные термины и определения»;</w:t>
      </w:r>
    </w:p>
    <w:p w14:paraId="68A3B031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51583 «Защита информации. Порядок создания автоматизированных систем в защищённом исполнении. Общие положения»;</w:t>
      </w:r>
    </w:p>
    <w:p w14:paraId="6AAB45FA" w14:textId="77777777" w:rsidR="00293249" w:rsidRDefault="00293249" w:rsidP="00293249">
      <w:pPr>
        <w:pStyle w:val="10"/>
        <w:rPr>
          <w:rFonts w:ascii="Arial" w:hAnsi="Arial" w:cs="Arial"/>
        </w:rPr>
      </w:pPr>
      <w:r>
        <w:t>ГОСТ Р 51624 «Защита информации. Автоматизированные системы в защищённом исполнении. Общие требования»;</w:t>
      </w:r>
    </w:p>
    <w:p w14:paraId="47A88387" w14:textId="77777777" w:rsidR="00293249" w:rsidRDefault="00293249" w:rsidP="00293249">
      <w:pPr>
        <w:pStyle w:val="10"/>
        <w:rPr>
          <w:rFonts w:ascii="Arial" w:hAnsi="Arial" w:cs="Arial"/>
        </w:rPr>
      </w:pPr>
      <w:r>
        <w:t>РД 50-34.698-90 «Методические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документов».</w:t>
      </w:r>
    </w:p>
    <w:p w14:paraId="26CAA79D" w14:textId="77777777" w:rsidR="00293249" w:rsidRDefault="00293249" w:rsidP="00293249"/>
    <w:p w14:paraId="478CF625" w14:textId="77777777" w:rsidR="00D46789" w:rsidRDefault="000912A1" w:rsidP="00D46789">
      <w:pPr>
        <w:pStyle w:val="2"/>
        <w:numPr>
          <w:ilvl w:val="1"/>
          <w:numId w:val="38"/>
        </w:numPr>
      </w:pPr>
      <w:r>
        <w:t xml:space="preserve"> </w:t>
      </w:r>
      <w:bookmarkStart w:id="8" w:name="_Toc60112196"/>
      <w:bookmarkStart w:id="9" w:name="_Toc60112235"/>
      <w:r w:rsidR="00D46789">
        <w:t>Порядок оформления и предъявления заказчику результатов работ по созданию Подсистемы</w:t>
      </w:r>
      <w:bookmarkEnd w:id="8"/>
      <w:bookmarkEnd w:id="9"/>
    </w:p>
    <w:p w14:paraId="05CBC78E" w14:textId="1D06FB40" w:rsidR="00D46789" w:rsidRPr="005B1CF7" w:rsidRDefault="00D46789" w:rsidP="00D46789">
      <w:r>
        <w:t xml:space="preserve">Результатом работы по разработке Системы является </w:t>
      </w:r>
      <w:r w:rsidR="0007433E">
        <w:t>информационная система</w:t>
      </w:r>
      <w:r w:rsidR="005B1CF7">
        <w:t xml:space="preserve"> на сайте заказчика (</w:t>
      </w:r>
      <w:r w:rsidR="005B1CF7">
        <w:rPr>
          <w:lang w:val="en-US"/>
        </w:rPr>
        <w:t>ZLP</w:t>
      </w:r>
      <w:r w:rsidR="005B1CF7">
        <w:t xml:space="preserve"> </w:t>
      </w:r>
      <w:r w:rsidR="005B1CF7">
        <w:rPr>
          <w:lang w:val="en-US"/>
        </w:rPr>
        <w:t>Tech</w:t>
      </w:r>
      <w:r w:rsidR="005B1CF7">
        <w:t>)</w:t>
      </w:r>
    </w:p>
    <w:p w14:paraId="75B34B74" w14:textId="77777777" w:rsidR="005B1CF7" w:rsidRDefault="005B1CF7" w:rsidP="005B1CF7">
      <w:r>
        <w:t>Результаты работ по разработке Подсистемы предъявляются Исполнителем и принимаются Заказчиком в соответствии с календарным планом.</w:t>
      </w:r>
    </w:p>
    <w:p w14:paraId="7A629C2B" w14:textId="77777777" w:rsidR="005B1CF7" w:rsidRDefault="005B1CF7" w:rsidP="005B1CF7">
      <w:r>
        <w:t>Подсистема считается удовлетворяющей требованиям данного ТЗ, если она успешно прошла испытания в соответствии с Программой и Методикой Испытаний.</w:t>
      </w:r>
    </w:p>
    <w:p w14:paraId="340E27B7" w14:textId="77777777" w:rsidR="005B1CF7" w:rsidRDefault="005B1CF7" w:rsidP="005B1CF7">
      <w:r>
        <w:t>Правила и процедуры сдачи-приёмки работ регулируются соответствующими разделами договора.</w:t>
      </w:r>
    </w:p>
    <w:p w14:paraId="1E166855" w14:textId="77777777" w:rsidR="005B1CF7" w:rsidRDefault="005B1CF7" w:rsidP="005B1CF7">
      <w:r>
        <w:t>Ввод в эксплуатацию осуществляется в соответствии с ГОСТ 34.601-90 и ГОСТ 34.603-92.</w:t>
      </w:r>
    </w:p>
    <w:p w14:paraId="5CAD37FB" w14:textId="77777777" w:rsidR="005B1CF7" w:rsidRDefault="005B1CF7" w:rsidP="005B1CF7">
      <w:pPr>
        <w:ind w:firstLine="0"/>
      </w:pPr>
    </w:p>
    <w:p w14:paraId="7C496D60" w14:textId="77777777" w:rsidR="005B1CF7" w:rsidRDefault="005B1CF7" w:rsidP="005B1CF7">
      <w:r>
        <w:lastRenderedPageBreak/>
        <w:t>Результатом работ является Подсистема, прошедшая комплекс приёмо-сдаточных испытаний.</w:t>
      </w:r>
    </w:p>
    <w:p w14:paraId="27F5E9DF" w14:textId="77777777" w:rsidR="00293249" w:rsidRDefault="005B1CF7" w:rsidP="005B1CF7">
      <w:pPr>
        <w:pStyle w:val="1"/>
      </w:pPr>
      <w:bookmarkStart w:id="10" w:name="_Toc60112197"/>
      <w:bookmarkStart w:id="11" w:name="_Toc60112236"/>
      <w:r>
        <w:lastRenderedPageBreak/>
        <w:t>Назначение и цели создания Подсистемы</w:t>
      </w:r>
      <w:bookmarkEnd w:id="10"/>
      <w:bookmarkEnd w:id="11"/>
    </w:p>
    <w:p w14:paraId="2019DC5E" w14:textId="77777777" w:rsidR="005B1CF7" w:rsidRDefault="005B1CF7" w:rsidP="005B1CF7">
      <w:pPr>
        <w:pStyle w:val="2"/>
        <w:numPr>
          <w:ilvl w:val="1"/>
          <w:numId w:val="41"/>
        </w:numPr>
      </w:pPr>
      <w:r>
        <w:t xml:space="preserve"> </w:t>
      </w:r>
      <w:bookmarkStart w:id="12" w:name="_Toc60112198"/>
      <w:bookmarkStart w:id="13" w:name="_Toc60112237"/>
      <w:r w:rsidR="00605560">
        <w:t>Назначение системы</w:t>
      </w:r>
      <w:bookmarkEnd w:id="12"/>
      <w:bookmarkEnd w:id="13"/>
    </w:p>
    <w:p w14:paraId="1B27B926" w14:textId="0158AA11" w:rsidR="00605560" w:rsidRPr="00FD6123" w:rsidRDefault="00605560" w:rsidP="00605560">
      <w:r>
        <w:t xml:space="preserve">Подбор индивидуальных планов и инвестиционных предложений клиентам компании </w:t>
      </w:r>
      <w:r>
        <w:rPr>
          <w:lang w:val="en-US"/>
        </w:rPr>
        <w:t>ZLP</w:t>
      </w:r>
      <w:r w:rsidRPr="00605560">
        <w:t xml:space="preserve"> </w:t>
      </w:r>
      <w:r>
        <w:rPr>
          <w:lang w:val="en-US"/>
        </w:rPr>
        <w:t>Tech</w:t>
      </w:r>
    </w:p>
    <w:p w14:paraId="5DF6A6B8" w14:textId="77777777" w:rsidR="00605560" w:rsidRDefault="00605560" w:rsidP="00605560">
      <w:pPr>
        <w:pStyle w:val="2"/>
        <w:numPr>
          <w:ilvl w:val="1"/>
          <w:numId w:val="41"/>
        </w:numPr>
      </w:pPr>
      <w:bookmarkStart w:id="14" w:name="_Toc60112199"/>
      <w:bookmarkStart w:id="15" w:name="_Toc60112238"/>
      <w:r>
        <w:t>Цели создания системы</w:t>
      </w:r>
      <w:bookmarkEnd w:id="14"/>
      <w:bookmarkEnd w:id="15"/>
    </w:p>
    <w:p w14:paraId="5A66B85C" w14:textId="77777777" w:rsidR="00605560" w:rsidRDefault="00605560" w:rsidP="00605560">
      <w:r>
        <w:t>Основные цели создания системы</w:t>
      </w:r>
      <w:r w:rsidR="00D369F5">
        <w:t>:</w:t>
      </w:r>
    </w:p>
    <w:p w14:paraId="31BB8142" w14:textId="77777777" w:rsidR="00D369F5" w:rsidRDefault="00D369F5" w:rsidP="00D369F5">
      <w:pPr>
        <w:pStyle w:val="12"/>
      </w:pPr>
      <w:r>
        <w:t>Увеличение прибыли компании</w:t>
      </w:r>
    </w:p>
    <w:p w14:paraId="015A80AB" w14:textId="77777777" w:rsidR="00D369F5" w:rsidRDefault="00D369F5" w:rsidP="00D369F5">
      <w:pPr>
        <w:pStyle w:val="12"/>
      </w:pPr>
      <w:r>
        <w:t>Снижение временных затрат на индивидуальное составление плана пользователя</w:t>
      </w:r>
    </w:p>
    <w:p w14:paraId="0806E2BC" w14:textId="77777777" w:rsidR="00D369F5" w:rsidRDefault="00D369F5" w:rsidP="00D369F5">
      <w:r>
        <w:t>Основные цели развития системы:</w:t>
      </w:r>
    </w:p>
    <w:p w14:paraId="0B350C22" w14:textId="77777777" w:rsidR="00D369F5" w:rsidRDefault="00D369F5" w:rsidP="00D369F5">
      <w:pPr>
        <w:pStyle w:val="12"/>
        <w:numPr>
          <w:ilvl w:val="0"/>
          <w:numId w:val="42"/>
        </w:numPr>
      </w:pPr>
      <w:r>
        <w:t xml:space="preserve">Снижение </w:t>
      </w:r>
      <w:r w:rsidR="002431B3">
        <w:t>числа задействованной рабочей силы в создании индивидуальных инвестиционных предложений</w:t>
      </w:r>
    </w:p>
    <w:p w14:paraId="0D1F3E6C" w14:textId="77777777" w:rsidR="002431B3" w:rsidRDefault="002431B3" w:rsidP="00D369F5">
      <w:pPr>
        <w:pStyle w:val="12"/>
        <w:numPr>
          <w:ilvl w:val="0"/>
          <w:numId w:val="42"/>
        </w:numPr>
      </w:pPr>
      <w:r>
        <w:t xml:space="preserve">Увеличение клиентской базы </w:t>
      </w:r>
    </w:p>
    <w:p w14:paraId="02AA6AB3" w14:textId="77777777" w:rsidR="002431B3" w:rsidRDefault="002431B3" w:rsidP="002431B3">
      <w:pPr>
        <w:pStyle w:val="12"/>
        <w:numPr>
          <w:ilvl w:val="0"/>
          <w:numId w:val="0"/>
        </w:numPr>
        <w:ind w:left="708"/>
      </w:pPr>
    </w:p>
    <w:p w14:paraId="5ECC0C5C" w14:textId="77777777" w:rsidR="002431B3" w:rsidRDefault="002431B3" w:rsidP="002431B3">
      <w:pPr>
        <w:pStyle w:val="1"/>
      </w:pPr>
      <w:bookmarkStart w:id="16" w:name="_Toc60112200"/>
      <w:bookmarkStart w:id="17" w:name="_Toc60112239"/>
      <w:r>
        <w:lastRenderedPageBreak/>
        <w:t>Характеристика объекта автоматизации</w:t>
      </w:r>
      <w:bookmarkEnd w:id="16"/>
      <w:bookmarkEnd w:id="17"/>
    </w:p>
    <w:p w14:paraId="550317E0" w14:textId="77777777" w:rsidR="002431B3" w:rsidRDefault="001F3464" w:rsidP="001F3464">
      <w:r>
        <w:t>Объектом автоматизации является группа процессов по обеспечению подбора и разработки планов и индивидуальных инвестиционных предложений.</w:t>
      </w:r>
    </w:p>
    <w:p w14:paraId="72B7DB7E" w14:textId="77777777" w:rsidR="003728FE" w:rsidRDefault="003728FE" w:rsidP="003728FE">
      <w:pPr>
        <w:ind w:firstLine="0"/>
      </w:pPr>
    </w:p>
    <w:p w14:paraId="126C58ED" w14:textId="77777777" w:rsidR="00B065C9" w:rsidRDefault="003728FE" w:rsidP="00B065C9">
      <w:r>
        <w:t xml:space="preserve">Целевая группа – Разнообразные лица, инвестировавшие либо планирующие инвестировать денежные средства в </w:t>
      </w:r>
      <w:r w:rsidR="005647DD">
        <w:t>ценные бумаги, акции, проекты.</w:t>
      </w:r>
    </w:p>
    <w:p w14:paraId="619C4227" w14:textId="77777777" w:rsidR="00B065C9" w:rsidRDefault="00B065C9" w:rsidP="00B065C9"/>
    <w:p w14:paraId="42A2CC00" w14:textId="77777777" w:rsidR="00B065C9" w:rsidRPr="00B065C9" w:rsidRDefault="005647DD" w:rsidP="00B065C9">
      <w:r>
        <w:t xml:space="preserve">Система должна быть представлена на сайте компании </w:t>
      </w:r>
      <w:r>
        <w:rPr>
          <w:lang w:val="en-US"/>
        </w:rPr>
        <w:t>ZLP</w:t>
      </w:r>
      <w:r w:rsidRPr="005647DD">
        <w:t xml:space="preserve"> </w:t>
      </w:r>
      <w:r>
        <w:rPr>
          <w:lang w:val="en-US"/>
        </w:rPr>
        <w:t>T</w:t>
      </w:r>
      <w:r w:rsidR="00B065C9">
        <w:rPr>
          <w:lang w:val="en-US"/>
        </w:rPr>
        <w:t>ech</w:t>
      </w:r>
    </w:p>
    <w:p w14:paraId="7A79032C" w14:textId="77777777" w:rsidR="005647DD" w:rsidRDefault="005647DD" w:rsidP="00B065C9">
      <w:pPr>
        <w:ind w:firstLine="0"/>
      </w:pPr>
      <w:r>
        <w:t>Требования к условиям эксплуатации определяются заказчиком.</w:t>
      </w:r>
    </w:p>
    <w:p w14:paraId="0F7BB3C3" w14:textId="77777777" w:rsidR="005647DD" w:rsidRDefault="005647DD" w:rsidP="00B065C9"/>
    <w:p w14:paraId="323443E8" w14:textId="77777777" w:rsidR="00837789" w:rsidRDefault="00837789" w:rsidP="00B065C9"/>
    <w:p w14:paraId="1A1DF666" w14:textId="77777777" w:rsidR="00837789" w:rsidRDefault="00837789" w:rsidP="00837789">
      <w:pPr>
        <w:pStyle w:val="1"/>
      </w:pPr>
      <w:r>
        <w:lastRenderedPageBreak/>
        <w:t xml:space="preserve"> </w:t>
      </w:r>
      <w:bookmarkStart w:id="18" w:name="_Toc60112202"/>
      <w:bookmarkStart w:id="19" w:name="_Toc60112241"/>
      <w:r>
        <w:t>Требования к системе</w:t>
      </w:r>
      <w:bookmarkEnd w:id="18"/>
      <w:bookmarkEnd w:id="19"/>
    </w:p>
    <w:p w14:paraId="0A8255BD" w14:textId="77777777" w:rsidR="00837789" w:rsidRDefault="00837789" w:rsidP="00837789">
      <w:pPr>
        <w:pStyle w:val="2"/>
        <w:numPr>
          <w:ilvl w:val="0"/>
          <w:numId w:val="0"/>
        </w:numPr>
        <w:ind w:left="567"/>
      </w:pPr>
      <w:bookmarkStart w:id="20" w:name="_Toc60112203"/>
      <w:bookmarkStart w:id="21" w:name="_Toc60112242"/>
      <w:r>
        <w:t>4.1. Требования к системе</w:t>
      </w:r>
      <w:bookmarkEnd w:id="20"/>
      <w:bookmarkEnd w:id="21"/>
    </w:p>
    <w:p w14:paraId="451FED5B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22" w:name="_Toc60112204"/>
      <w:bookmarkStart w:id="23" w:name="_Toc60112243"/>
      <w:r>
        <w:t>4.1.1. Требования к надежности и безопасности</w:t>
      </w:r>
      <w:bookmarkEnd w:id="22"/>
      <w:bookmarkEnd w:id="23"/>
    </w:p>
    <w:p w14:paraId="74E190A6" w14:textId="77777777" w:rsidR="00837789" w:rsidRDefault="00837789" w:rsidP="00837789">
      <w:r>
        <w:t>Надежное функционирование информационной системы должно быть обеспечено посредством создания жесткой системы разделения пользователей на категории (администратор и клиент).</w:t>
      </w:r>
    </w:p>
    <w:p w14:paraId="0C773348" w14:textId="77777777" w:rsidR="00837789" w:rsidRDefault="00837789" w:rsidP="00837789">
      <w:r>
        <w:t>Требования к безопасности ввиду хранения личных данных пользователей (номер телефона) реализуются надежной защитой сервера хранения.</w:t>
      </w:r>
    </w:p>
    <w:p w14:paraId="53F7181D" w14:textId="77777777" w:rsidR="00837789" w:rsidRDefault="00837789" w:rsidP="00837789">
      <w:pPr>
        <w:pStyle w:val="2"/>
        <w:numPr>
          <w:ilvl w:val="0"/>
          <w:numId w:val="0"/>
        </w:numPr>
        <w:ind w:left="567"/>
      </w:pPr>
      <w:bookmarkStart w:id="24" w:name="_Toc60112205"/>
      <w:bookmarkStart w:id="25" w:name="_Toc60112244"/>
      <w:r>
        <w:t>4.2. Функциональные требования</w:t>
      </w:r>
      <w:bookmarkEnd w:id="24"/>
      <w:bookmarkEnd w:id="25"/>
    </w:p>
    <w:p w14:paraId="4964EAE6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26" w:name="_Toc60112206"/>
      <w:bookmarkStart w:id="27" w:name="_Toc60112245"/>
      <w:r>
        <w:t>4.2.1. Общие функциональные требования</w:t>
      </w:r>
      <w:bookmarkEnd w:id="26"/>
      <w:bookmarkEnd w:id="27"/>
    </w:p>
    <w:p w14:paraId="3F9455A4" w14:textId="77777777" w:rsidR="00837789" w:rsidRDefault="00837789" w:rsidP="00837789">
      <w:r>
        <w:t>ИС должна обеспечивать возможность выполнения перечисленных ниже функций:</w:t>
      </w:r>
    </w:p>
    <w:p w14:paraId="38A6577C" w14:textId="77777777" w:rsidR="00837789" w:rsidRDefault="00837789" w:rsidP="00837789">
      <w:pPr>
        <w:pStyle w:val="10"/>
      </w:pPr>
      <w:r>
        <w:t>Возможность авторизоваться в ИС пользователям системы</w:t>
      </w:r>
    </w:p>
    <w:p w14:paraId="607700E5" w14:textId="77777777" w:rsidR="00837789" w:rsidRDefault="00837789" w:rsidP="00837789">
      <w:pPr>
        <w:pStyle w:val="10"/>
      </w:pPr>
      <w:r>
        <w:t>Возможность пользователям пройти анкетирование ИС для подбора персонального инвестиционного предложения клиентам</w:t>
      </w:r>
    </w:p>
    <w:p w14:paraId="506A2AA8" w14:textId="77777777" w:rsidR="00837789" w:rsidRDefault="00837789" w:rsidP="00837789">
      <w:r>
        <w:t>Дальнейшее расширение возможностей ИС будет определено на новых этапах разработки</w:t>
      </w:r>
    </w:p>
    <w:p w14:paraId="13F3443A" w14:textId="77777777" w:rsidR="00837789" w:rsidRDefault="00837789" w:rsidP="00837789">
      <w:pPr>
        <w:pStyle w:val="3"/>
        <w:numPr>
          <w:ilvl w:val="0"/>
          <w:numId w:val="0"/>
        </w:numPr>
        <w:ind w:left="567"/>
      </w:pPr>
      <w:bookmarkStart w:id="28" w:name="_Toc60112207"/>
      <w:bookmarkStart w:id="29" w:name="_Toc60112246"/>
      <w:r>
        <w:t>4.2.2. Требования к системе администрирования</w:t>
      </w:r>
      <w:bookmarkEnd w:id="28"/>
      <w:bookmarkEnd w:id="29"/>
    </w:p>
    <w:p w14:paraId="768D2CB3" w14:textId="77777777" w:rsidR="00837789" w:rsidRDefault="00837789" w:rsidP="00837789">
      <w:pPr>
        <w:pStyle w:val="4"/>
        <w:numPr>
          <w:ilvl w:val="0"/>
          <w:numId w:val="0"/>
        </w:numPr>
        <w:ind w:left="567"/>
      </w:pPr>
      <w:r>
        <w:t>4.2.2.1. Общий перечень требований к системе администрирования</w:t>
      </w:r>
    </w:p>
    <w:p w14:paraId="20F8C1BF" w14:textId="77777777" w:rsidR="00837789" w:rsidRDefault="00837789" w:rsidP="00837789">
      <w:pPr>
        <w:pStyle w:val="10"/>
      </w:pPr>
      <w:r>
        <w:t>Авторизация пользователей системы</w:t>
      </w:r>
    </w:p>
    <w:p w14:paraId="022D7377" w14:textId="77777777" w:rsidR="00837789" w:rsidRDefault="00837789" w:rsidP="00837789">
      <w:pPr>
        <w:pStyle w:val="10"/>
      </w:pPr>
      <w:r>
        <w:t>Администратор имеет полномочия по изменению данных регистрации пользователей</w:t>
      </w:r>
    </w:p>
    <w:p w14:paraId="24B33CC0" w14:textId="77777777" w:rsidR="00837789" w:rsidRDefault="00837789" w:rsidP="00837789">
      <w:pPr>
        <w:pStyle w:val="10"/>
      </w:pPr>
      <w:r>
        <w:t>Администратор имеет право на удаление пользователей</w:t>
      </w:r>
    </w:p>
    <w:p w14:paraId="0B2E6527" w14:textId="77777777" w:rsidR="00837789" w:rsidRDefault="00837789" w:rsidP="00837789">
      <w:pPr>
        <w:pStyle w:val="10"/>
      </w:pPr>
      <w:r>
        <w:t>Администратор имеет право на редактирование продуктов инвестирования (наименование, доходность)</w:t>
      </w:r>
    </w:p>
    <w:p w14:paraId="0DEB33A8" w14:textId="77777777" w:rsidR="00837789" w:rsidRDefault="00837789" w:rsidP="00837789">
      <w:pPr>
        <w:pStyle w:val="4"/>
        <w:numPr>
          <w:ilvl w:val="0"/>
          <w:numId w:val="0"/>
        </w:numPr>
        <w:ind w:left="567"/>
      </w:pPr>
      <w:r>
        <w:lastRenderedPageBreak/>
        <w:t>4.2.2.2. Роли в системе</w:t>
      </w:r>
    </w:p>
    <w:p w14:paraId="13296723" w14:textId="77777777" w:rsidR="00837789" w:rsidRDefault="00837789" w:rsidP="00837789">
      <w:r>
        <w:t>Общий перечень ролей и их описание</w:t>
      </w:r>
    </w:p>
    <w:p w14:paraId="3666588C" w14:textId="77777777" w:rsidR="00837789" w:rsidRDefault="00837789" w:rsidP="00837789">
      <w:r>
        <w:t>Наименование роли Описание роли</w:t>
      </w:r>
    </w:p>
    <w:p w14:paraId="0F5FBA7E" w14:textId="77777777" w:rsidR="00837789" w:rsidRDefault="00837789" w:rsidP="00837789">
      <w:r>
        <w:t>Администратор Оператор, которому разрешены любые действия в системе</w:t>
      </w:r>
    </w:p>
    <w:p w14:paraId="66824020" w14:textId="77777777" w:rsidR="00837789" w:rsidRDefault="00837789" w:rsidP="00837789">
      <w:r>
        <w:t>Клиент Оператор, которому разрешено: - заполнять форму анкеты - сохранять результаты подбора предложения</w:t>
      </w:r>
    </w:p>
    <w:p w14:paraId="2DE2E8FD" w14:textId="77777777" w:rsidR="00837789" w:rsidRDefault="00466926" w:rsidP="00466926">
      <w:pPr>
        <w:pStyle w:val="3"/>
        <w:numPr>
          <w:ilvl w:val="0"/>
          <w:numId w:val="0"/>
        </w:numPr>
        <w:ind w:left="567"/>
      </w:pPr>
      <w:bookmarkStart w:id="30" w:name="_Toc60112208"/>
      <w:bookmarkStart w:id="31" w:name="_Toc60112247"/>
      <w:r>
        <w:t>4.2.3.</w:t>
      </w:r>
      <w:r w:rsidR="00837789">
        <w:t xml:space="preserve"> Требования к прохождению процесса пользователем ИС (клиент)</w:t>
      </w:r>
      <w:bookmarkEnd w:id="30"/>
      <w:bookmarkEnd w:id="31"/>
    </w:p>
    <w:p w14:paraId="7510F1D2" w14:textId="77777777" w:rsidR="00837789" w:rsidRDefault="00837789" w:rsidP="00466926">
      <w:pPr>
        <w:pStyle w:val="4"/>
        <w:numPr>
          <w:ilvl w:val="3"/>
          <w:numId w:val="45"/>
        </w:numPr>
      </w:pPr>
      <w:r>
        <w:t>Авторизация.</w:t>
      </w:r>
    </w:p>
    <w:p w14:paraId="261A032C" w14:textId="77777777" w:rsidR="00837789" w:rsidRDefault="00837789" w:rsidP="00466926">
      <w:r>
        <w:t>Экран, по умолчанию отображаемый неавторизованному пользователю.</w:t>
      </w:r>
    </w:p>
    <w:p w14:paraId="4EF86874" w14:textId="77777777" w:rsidR="00837789" w:rsidRDefault="00837789" w:rsidP="00466926">
      <w:r>
        <w:t>Состав экрана:</w:t>
      </w:r>
    </w:p>
    <w:p w14:paraId="2ACC1032" w14:textId="77777777" w:rsidR="00837789" w:rsidRDefault="00837789" w:rsidP="00466926">
      <w:pPr>
        <w:pStyle w:val="10"/>
      </w:pPr>
      <w:r>
        <w:t>Логотип;</w:t>
      </w:r>
    </w:p>
    <w:p w14:paraId="719610C6" w14:textId="77777777" w:rsidR="00837789" w:rsidRDefault="00837789" w:rsidP="00466926">
      <w:pPr>
        <w:pStyle w:val="10"/>
      </w:pPr>
      <w:r>
        <w:t>Текстовое поле для указания телефона;</w:t>
      </w:r>
    </w:p>
    <w:p w14:paraId="250E6821" w14:textId="77777777" w:rsidR="00837789" w:rsidRDefault="00837789" w:rsidP="00466926">
      <w:pPr>
        <w:pStyle w:val="10"/>
      </w:pPr>
      <w:r>
        <w:t>Кнопка «Начать подбор портфеля». При нажатии открывается первый экран анкетирования клиента.</w:t>
      </w:r>
    </w:p>
    <w:p w14:paraId="34BD788E" w14:textId="77777777" w:rsidR="00837789" w:rsidRDefault="00466926" w:rsidP="00466926">
      <w:pPr>
        <w:pStyle w:val="4"/>
        <w:numPr>
          <w:ilvl w:val="0"/>
          <w:numId w:val="0"/>
        </w:numPr>
        <w:ind w:left="567"/>
      </w:pPr>
      <w:r>
        <w:t>4.2.3.2.</w:t>
      </w:r>
      <w:r w:rsidR="00837789">
        <w:t xml:space="preserve"> Создание анкеты</w:t>
      </w:r>
    </w:p>
    <w:p w14:paraId="63C6ACC3" w14:textId="77777777" w:rsidR="00837789" w:rsidRDefault="00837789" w:rsidP="00466926">
      <w:r>
        <w:t>Экраны, позволяющие пользователям проходить процесс анкетирования для подбора инвестиционного предложения.</w:t>
      </w:r>
    </w:p>
    <w:p w14:paraId="57DE9220" w14:textId="77777777" w:rsidR="00837789" w:rsidRDefault="00837789" w:rsidP="00466926">
      <w:pPr>
        <w:pStyle w:val="12"/>
        <w:numPr>
          <w:ilvl w:val="0"/>
          <w:numId w:val="46"/>
        </w:numPr>
      </w:pPr>
      <w:r>
        <w:t xml:space="preserve"> Экран анкетирования 1. Ответы на вопросы анкеты выбираются с помощью </w:t>
      </w:r>
      <w:proofErr w:type="spellStart"/>
      <w:r>
        <w:t>радиобаттонов</w:t>
      </w:r>
      <w:proofErr w:type="spellEnd"/>
      <w:r>
        <w:t>.</w:t>
      </w:r>
    </w:p>
    <w:p w14:paraId="1098B4F0" w14:textId="77777777" w:rsidR="00837789" w:rsidRDefault="00837789" w:rsidP="00466926">
      <w:r>
        <w:t>Состав экрана:</w:t>
      </w:r>
    </w:p>
    <w:p w14:paraId="4D621076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461E5E53" w14:textId="77777777" w:rsidR="00837789" w:rsidRDefault="00837789" w:rsidP="009B3C67">
      <w:pPr>
        <w:pStyle w:val="10"/>
      </w:pPr>
      <w:r>
        <w:t>Заголовок вопроса 1: Какая из целей инвестирования вам ближе?</w:t>
      </w:r>
    </w:p>
    <w:p w14:paraId="16157FBB" w14:textId="77777777" w:rsidR="00837789" w:rsidRDefault="00837789" w:rsidP="009B3C67">
      <w:pPr>
        <w:pStyle w:val="10"/>
      </w:pPr>
      <w:r>
        <w:t>Варианты ответов вопроса 1: Сохранить деньги от инфляции, Обогнать инфляцию, Заработать как можно больше.</w:t>
      </w:r>
    </w:p>
    <w:p w14:paraId="51D1D9C9" w14:textId="77777777" w:rsidR="00837789" w:rsidRDefault="00837789" w:rsidP="009B3C67">
      <w:pPr>
        <w:pStyle w:val="10"/>
      </w:pPr>
      <w:r>
        <w:t>Заголовок вопроса 2: Сколько вам лет?</w:t>
      </w:r>
    </w:p>
    <w:p w14:paraId="7A9CDE57" w14:textId="77777777" w:rsidR="00837789" w:rsidRDefault="00837789" w:rsidP="009B3C67">
      <w:pPr>
        <w:pStyle w:val="10"/>
      </w:pPr>
      <w:r>
        <w:lastRenderedPageBreak/>
        <w:t>Варианты ответов вопроса 2: Меньше 30, от 30 до 60 лет, больше 60 лет;</w:t>
      </w:r>
    </w:p>
    <w:p w14:paraId="6F0AA624" w14:textId="77777777" w:rsidR="00837789" w:rsidRDefault="00837789" w:rsidP="009B3C67">
      <w:pPr>
        <w:pStyle w:val="10"/>
      </w:pPr>
      <w:r>
        <w:t>Заголовок вопроса 3: Какое у вас образование?</w:t>
      </w:r>
    </w:p>
    <w:p w14:paraId="06949AB5" w14:textId="77777777" w:rsidR="00837789" w:rsidRDefault="00837789" w:rsidP="009B3C67">
      <w:pPr>
        <w:pStyle w:val="10"/>
      </w:pPr>
      <w:r>
        <w:t>Варианты ответов вопроса 3: среднее или среднее специальное, высшее экономическое, иное высшее образование;</w:t>
      </w:r>
    </w:p>
    <w:p w14:paraId="0DFFCD53" w14:textId="77777777" w:rsidR="00837789" w:rsidRDefault="00837789" w:rsidP="009B3C67">
      <w:pPr>
        <w:pStyle w:val="10"/>
      </w:pPr>
      <w:r>
        <w:t>Кнопка «Продолжить» - переход на экран анкетирования 2.</w:t>
      </w:r>
    </w:p>
    <w:p w14:paraId="2974AC24" w14:textId="77777777" w:rsidR="00837789" w:rsidRDefault="00837789" w:rsidP="009B3C67">
      <w:pPr>
        <w:pStyle w:val="12"/>
      </w:pPr>
      <w:r>
        <w:t>Экран анкетирования 2.</w:t>
      </w:r>
    </w:p>
    <w:p w14:paraId="7BFCA363" w14:textId="77777777" w:rsidR="00837789" w:rsidRDefault="00837789" w:rsidP="009B3C67">
      <w:r>
        <w:t>Состав экрана:</w:t>
      </w:r>
    </w:p>
    <w:p w14:paraId="261503A7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0F39ECB8" w14:textId="77777777" w:rsidR="00837789" w:rsidRDefault="00837789" w:rsidP="009B3C67">
      <w:pPr>
        <w:pStyle w:val="10"/>
      </w:pPr>
      <w:r>
        <w:t>Заголовок вопроса 4: Укажите уровень своего опыта и знаний на рынке ценных бумаг?</w:t>
      </w:r>
    </w:p>
    <w:p w14:paraId="3C3B1A86" w14:textId="77777777" w:rsidR="00837789" w:rsidRDefault="00837789" w:rsidP="009B3C67">
      <w:pPr>
        <w:pStyle w:val="10"/>
      </w:pPr>
      <w:r>
        <w:t>Варианты ответов вопроса 4: Без опыта, начинающий (имею опыт работы менее 1 года), базовые знания (опыт от 1 до 3-х лет), хорошие знания (опыт работы более 3-х лет), отличные знания (отлично разбираюсь на рынке)</w:t>
      </w:r>
    </w:p>
    <w:p w14:paraId="42754BB0" w14:textId="77777777" w:rsidR="00837789" w:rsidRDefault="00837789" w:rsidP="009B3C67">
      <w:pPr>
        <w:pStyle w:val="10"/>
      </w:pPr>
      <w:r>
        <w:t>Заголовок вопроса 5: Какой доход вы получаете в среднем за месяц?</w:t>
      </w:r>
    </w:p>
    <w:p w14:paraId="28E583F1" w14:textId="77777777" w:rsidR="00837789" w:rsidRDefault="00837789" w:rsidP="009B3C67">
      <w:pPr>
        <w:pStyle w:val="10"/>
      </w:pPr>
      <w:r>
        <w:t>Варианты ответов вопроса 5: Меньше 50 000 Р, от 50 000 Р до 100 000 Р, от 100 000 Р до 200 000 Р, от 200 000 Р до 400 000 Р, больше 400 000 Р</w:t>
      </w:r>
    </w:p>
    <w:p w14:paraId="080388B3" w14:textId="77777777" w:rsidR="00837789" w:rsidRDefault="00837789" w:rsidP="009B3C67">
      <w:pPr>
        <w:pStyle w:val="10"/>
      </w:pPr>
      <w:r>
        <w:t>Заголовок вопроса 6: Какую часть сбережений вы готовы вложить?</w:t>
      </w:r>
    </w:p>
    <w:p w14:paraId="0A9FEDD5" w14:textId="77777777" w:rsidR="00837789" w:rsidRDefault="00837789" w:rsidP="009B3C67">
      <w:pPr>
        <w:pStyle w:val="10"/>
      </w:pPr>
      <w:r>
        <w:t>Варианты ответов вопроса 6: Незначительную (до 20%), Значительную (от 20 до 50%), Большую часть (от 50%).</w:t>
      </w:r>
    </w:p>
    <w:p w14:paraId="3473BDB3" w14:textId="77777777" w:rsidR="00837789" w:rsidRDefault="00837789" w:rsidP="009B3C67">
      <w:pPr>
        <w:pStyle w:val="10"/>
      </w:pPr>
      <w:r>
        <w:t>Кнопка «Продолжить» - переход к экрану анкетирования 3.</w:t>
      </w:r>
    </w:p>
    <w:p w14:paraId="57415424" w14:textId="77777777" w:rsidR="00837789" w:rsidRDefault="00837789" w:rsidP="009B3C67">
      <w:pPr>
        <w:pStyle w:val="12"/>
      </w:pPr>
      <w:r>
        <w:t>Экран анкетирования 3.</w:t>
      </w:r>
    </w:p>
    <w:p w14:paraId="0045DA4D" w14:textId="77777777" w:rsidR="00837789" w:rsidRDefault="00837789" w:rsidP="009B3C67">
      <w:r>
        <w:t>Состав экрана:</w:t>
      </w:r>
    </w:p>
    <w:p w14:paraId="12D45AB2" w14:textId="77777777" w:rsidR="00837789" w:rsidRDefault="00837789" w:rsidP="009B3C67">
      <w:pPr>
        <w:pStyle w:val="10"/>
      </w:pPr>
      <w: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77A82445" w14:textId="77777777" w:rsidR="00837789" w:rsidRDefault="00837789" w:rsidP="009B3C67">
      <w:pPr>
        <w:pStyle w:val="10"/>
      </w:pPr>
      <w:r>
        <w:t>Заголовок вопроса 7: Какая наиболее приоритетная цель ваших вложений?</w:t>
      </w:r>
    </w:p>
    <w:p w14:paraId="08846FD3" w14:textId="77777777" w:rsidR="00837789" w:rsidRDefault="00837789" w:rsidP="009B3C67">
      <w:pPr>
        <w:pStyle w:val="10"/>
      </w:pPr>
      <w:r>
        <w:t>Варианты ответов вопроса 7: Сохранить средства, Получить доходность, сопоставимую с депозитом, Получить доходность выше, чем по депозиту, Получить максимальную доходность.</w:t>
      </w:r>
    </w:p>
    <w:p w14:paraId="5BC2A7F9" w14:textId="77777777" w:rsidR="00837789" w:rsidRDefault="009B3C67" w:rsidP="009B3C67">
      <w:pPr>
        <w:pStyle w:val="10"/>
      </w:pPr>
      <w:r>
        <w:t>З</w:t>
      </w:r>
      <w:r w:rsidR="00837789">
        <w:t>аголовок вопроса 8: На какой срок планируете инвестировать средства?</w:t>
      </w:r>
    </w:p>
    <w:p w14:paraId="55B2EFBF" w14:textId="77777777" w:rsidR="00837789" w:rsidRDefault="00837789" w:rsidP="009B3C67">
      <w:pPr>
        <w:pStyle w:val="10"/>
      </w:pPr>
      <w:r>
        <w:t>Варианты ответов вопроса 8: 1-3 года/среднесрочное инвестирование, 3-5 лет и более/долгосрочное инвестирование.</w:t>
      </w:r>
    </w:p>
    <w:p w14:paraId="4CA448A1" w14:textId="77777777" w:rsidR="00837789" w:rsidRDefault="00837789" w:rsidP="009B3C67">
      <w:pPr>
        <w:pStyle w:val="10"/>
      </w:pPr>
      <w:r>
        <w:lastRenderedPageBreak/>
        <w:t>Заголовок вопроса 9: Укажите сумму, которую вы готовы инвестировать:</w:t>
      </w:r>
    </w:p>
    <w:p w14:paraId="558324F3" w14:textId="77777777" w:rsidR="00837789" w:rsidRDefault="00837789" w:rsidP="009B3C67">
      <w:pPr>
        <w:pStyle w:val="10"/>
      </w:pPr>
      <w:r>
        <w:t xml:space="preserve">Поле </w:t>
      </w:r>
      <w:proofErr w:type="spellStart"/>
      <w:r>
        <w:t>инпута</w:t>
      </w:r>
      <w:proofErr w:type="spellEnd"/>
      <w:r>
        <w:t xml:space="preserve"> суммы</w:t>
      </w:r>
    </w:p>
    <w:p w14:paraId="232D5DAA" w14:textId="77777777" w:rsidR="00837789" w:rsidRDefault="00837789" w:rsidP="009B3C67">
      <w:pPr>
        <w:pStyle w:val="10"/>
      </w:pPr>
      <w:r>
        <w:t>Кнопка «Продолжить» - переход на экран подбора предложения.</w:t>
      </w:r>
    </w:p>
    <w:p w14:paraId="1E6EFF01" w14:textId="77777777" w:rsidR="00837789" w:rsidRDefault="00837789" w:rsidP="009B3C67">
      <w:pPr>
        <w:pStyle w:val="4"/>
        <w:numPr>
          <w:ilvl w:val="3"/>
          <w:numId w:val="47"/>
        </w:numPr>
      </w:pPr>
      <w:r>
        <w:t>Создание предложения.</w:t>
      </w:r>
    </w:p>
    <w:p w14:paraId="23397E57" w14:textId="77777777" w:rsidR="00837789" w:rsidRDefault="00837789" w:rsidP="009B3C67">
      <w:r>
        <w:t>Экран подбора инвестиционного предложения, предоставляемого клиенту по результатам прохождения анкетирования.</w:t>
      </w:r>
    </w:p>
    <w:p w14:paraId="6FB09330" w14:textId="77777777" w:rsidR="00837789" w:rsidRDefault="00837789" w:rsidP="009B3C67">
      <w:r>
        <w:t>Базовое содержание экрана:</w:t>
      </w:r>
    </w:p>
    <w:p w14:paraId="640B927E" w14:textId="77777777" w:rsidR="00837789" w:rsidRDefault="00837789" w:rsidP="009B3C67">
      <w:pPr>
        <w:pStyle w:val="10"/>
      </w:pPr>
      <w:r>
        <w:t>Название типа инвестора;</w:t>
      </w:r>
    </w:p>
    <w:p w14:paraId="2AFFE7EE" w14:textId="77777777" w:rsidR="00837789" w:rsidRDefault="00837789" w:rsidP="009B3C67">
      <w:pPr>
        <w:pStyle w:val="10"/>
      </w:pPr>
      <w:r>
        <w:t>Описание стратегии инвестирования данного типа;</w:t>
      </w:r>
    </w:p>
    <w:p w14:paraId="36716E7A" w14:textId="77777777" w:rsidR="00837789" w:rsidRDefault="00837789" w:rsidP="009B3C67">
      <w:pPr>
        <w:pStyle w:val="10"/>
      </w:pPr>
      <w:r>
        <w:t>Список продуктов, предлагаемых к инвестированию (поля: название актива, сумма инвестиций, ожидаемая доходность портфеля за год) – 3 продукта;</w:t>
      </w:r>
    </w:p>
    <w:p w14:paraId="38A81011" w14:textId="77777777" w:rsidR="00837789" w:rsidRDefault="00837789" w:rsidP="009B3C67">
      <w:pPr>
        <w:pStyle w:val="10"/>
      </w:pPr>
      <w:r>
        <w:t>Кнопка сохранить портфель.</w:t>
      </w:r>
    </w:p>
    <w:p w14:paraId="227D3C89" w14:textId="77777777" w:rsidR="00837789" w:rsidRDefault="00837789" w:rsidP="009B3C67">
      <w:r>
        <w:t>После нажатия кнопки сохранить информация поступает менеджерам банка для связи с клиентом и осуществлении дальнейших действий по покупке портфеля или его корректировке.</w:t>
      </w:r>
    </w:p>
    <w:p w14:paraId="39881DE0" w14:textId="77777777" w:rsidR="00837789" w:rsidRDefault="00837789" w:rsidP="009B3C67">
      <w:pPr>
        <w:pStyle w:val="3"/>
        <w:numPr>
          <w:ilvl w:val="2"/>
          <w:numId w:val="45"/>
        </w:numPr>
      </w:pPr>
      <w:bookmarkStart w:id="32" w:name="_Toc60112209"/>
      <w:bookmarkStart w:id="33" w:name="_Toc60112248"/>
      <w:r>
        <w:t>Требования алгоритма подбора предложений</w:t>
      </w:r>
      <w:bookmarkEnd w:id="32"/>
      <w:bookmarkEnd w:id="33"/>
    </w:p>
    <w:p w14:paraId="35EEE681" w14:textId="77777777" w:rsidR="00837789" w:rsidRDefault="00837789" w:rsidP="009B3C67">
      <w:pPr>
        <w:pStyle w:val="4"/>
        <w:numPr>
          <w:ilvl w:val="3"/>
          <w:numId w:val="48"/>
        </w:numPr>
      </w:pPr>
      <w:r>
        <w:t>Алгоритм подбора портфеля на основе анкетирования</w:t>
      </w:r>
    </w:p>
    <w:p w14:paraId="290DAB52" w14:textId="77777777" w:rsidR="00837789" w:rsidRDefault="00837789" w:rsidP="00DE1126">
      <w:r>
        <w:t>В зависимости от комбинаций ответов пользователей на вопросы анкет предлагаются следующие варианты портфелей:</w:t>
      </w:r>
    </w:p>
    <w:p w14:paraId="0C723512" w14:textId="77777777" w:rsidR="00837789" w:rsidRDefault="00837789" w:rsidP="00DE1126">
      <w:r>
        <w:t>Портфель 1. Тип инвестора – Консервативный</w:t>
      </w:r>
    </w:p>
    <w:p w14:paraId="146AA392" w14:textId="77777777" w:rsidR="00837789" w:rsidRDefault="00837789" w:rsidP="00DE1126">
      <w:r>
        <w:t>Варианты ответов:</w:t>
      </w:r>
    </w:p>
    <w:p w14:paraId="5A11DC13" w14:textId="77777777" w:rsidR="00837789" w:rsidRDefault="00837789" w:rsidP="00DE1126">
      <w:r>
        <w:t>Вопрос 1 – 1</w:t>
      </w:r>
    </w:p>
    <w:p w14:paraId="7A349C0A" w14:textId="77777777" w:rsidR="00837789" w:rsidRDefault="00837789" w:rsidP="00DE1126">
      <w:r>
        <w:t>Вопрос 6 – 1</w:t>
      </w:r>
    </w:p>
    <w:p w14:paraId="4F53355A" w14:textId="77777777" w:rsidR="00837789" w:rsidRDefault="00837789" w:rsidP="00DE1126">
      <w:r>
        <w:t>Вопрос 8 – 1</w:t>
      </w:r>
    </w:p>
    <w:p w14:paraId="46329224" w14:textId="77777777" w:rsidR="00837789" w:rsidRDefault="00837789" w:rsidP="00DE1126">
      <w:r>
        <w:t>Портфель 2. Тип инвестора – Сбалансированный</w:t>
      </w:r>
    </w:p>
    <w:p w14:paraId="1D1D3DC1" w14:textId="77777777" w:rsidR="00837789" w:rsidRDefault="00837789" w:rsidP="00DE1126">
      <w:r>
        <w:t>Вопрос 1 – 2</w:t>
      </w:r>
    </w:p>
    <w:p w14:paraId="05D6E451" w14:textId="77777777" w:rsidR="00837789" w:rsidRDefault="00837789" w:rsidP="00DE1126">
      <w:r>
        <w:t>Вопрос 6 – 2</w:t>
      </w:r>
    </w:p>
    <w:p w14:paraId="2001AAAE" w14:textId="77777777" w:rsidR="00837789" w:rsidRDefault="00837789" w:rsidP="00DE1126">
      <w:r>
        <w:t>Вопрос 8 – 2</w:t>
      </w:r>
    </w:p>
    <w:p w14:paraId="7AFD91F9" w14:textId="77777777" w:rsidR="00837789" w:rsidRDefault="00837789" w:rsidP="00DE1126">
      <w:r>
        <w:t>Портфель 3. Тип инвестора – Агрессивный</w:t>
      </w:r>
    </w:p>
    <w:p w14:paraId="6CD60992" w14:textId="77777777" w:rsidR="00837789" w:rsidRDefault="00837789" w:rsidP="00DE1126">
      <w:r>
        <w:t>Вопрос 1 – 3</w:t>
      </w:r>
    </w:p>
    <w:p w14:paraId="6A3A19A7" w14:textId="77777777" w:rsidR="00837789" w:rsidRDefault="00837789" w:rsidP="00DE1126">
      <w:r>
        <w:lastRenderedPageBreak/>
        <w:t>Вопрос 6 – 3</w:t>
      </w:r>
    </w:p>
    <w:p w14:paraId="51F6FFFF" w14:textId="77777777" w:rsidR="00837789" w:rsidRDefault="00837789" w:rsidP="00DE1126">
      <w:r>
        <w:t>Вопрос 8 – 3</w:t>
      </w:r>
    </w:p>
    <w:p w14:paraId="0BC7BBCC" w14:textId="77777777" w:rsidR="00837789" w:rsidRDefault="00DE1126" w:rsidP="00DE1126">
      <w:pPr>
        <w:pStyle w:val="4"/>
        <w:numPr>
          <w:ilvl w:val="0"/>
          <w:numId w:val="0"/>
        </w:numPr>
        <w:ind w:left="567"/>
      </w:pPr>
      <w:r>
        <w:t>4.2.4.4.</w:t>
      </w:r>
      <w:r w:rsidR="00837789">
        <w:t xml:space="preserve"> Продукты, доступные для инвестирования</w:t>
      </w:r>
    </w:p>
    <w:p w14:paraId="087C32A4" w14:textId="77777777" w:rsidR="00837789" w:rsidRDefault="00837789" w:rsidP="00DE1126">
      <w:r>
        <w:t>Продукты, доступные для инвестирования в зависимости от типа инвестора клиента (наименования могут изменяться администратором).</w:t>
      </w:r>
    </w:p>
    <w:p w14:paraId="1FAF7387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1. Тип инвестора – Консервативный</w:t>
      </w:r>
    </w:p>
    <w:p w14:paraId="28EFD37E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Продукт 1 - РОСНАНО</w:t>
      </w:r>
    </w:p>
    <w:p w14:paraId="13914D43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2. Тип инвестора – Сбалансированный</w:t>
      </w:r>
    </w:p>
    <w:p w14:paraId="484DB791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Продукт 1 – ПИФы «Ликвидные акции»</w:t>
      </w:r>
    </w:p>
    <w:p w14:paraId="6888004D" w14:textId="77777777" w:rsidR="00837789" w:rsidRPr="00DE1126" w:rsidRDefault="00837789" w:rsidP="00837789">
      <w:pPr>
        <w:pStyle w:val="ab"/>
        <w:rPr>
          <w:b/>
          <w:color w:val="000000"/>
          <w:sz w:val="27"/>
          <w:szCs w:val="27"/>
        </w:rPr>
      </w:pPr>
      <w:r w:rsidRPr="00DE1126">
        <w:rPr>
          <w:b/>
          <w:color w:val="000000"/>
          <w:sz w:val="27"/>
          <w:szCs w:val="27"/>
        </w:rPr>
        <w:t>Портфель 3. Тип инвестора – Агрессивный</w:t>
      </w:r>
    </w:p>
    <w:p w14:paraId="448086E1" w14:textId="77777777" w:rsidR="00837789" w:rsidRDefault="00837789" w:rsidP="00837789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Продукт 1 - ДОМОДЕДОВО «Ликвидные акции»</w:t>
      </w:r>
    </w:p>
    <w:p w14:paraId="11C337B7" w14:textId="77777777" w:rsidR="00837789" w:rsidRDefault="00DE1126" w:rsidP="00DE1126">
      <w:pPr>
        <w:pStyle w:val="4"/>
        <w:numPr>
          <w:ilvl w:val="0"/>
          <w:numId w:val="0"/>
        </w:numPr>
        <w:ind w:left="567"/>
      </w:pPr>
      <w:r>
        <w:t xml:space="preserve">4.2.4.3.  </w:t>
      </w:r>
      <w:r w:rsidR="00837789">
        <w:t>Варианты типов инвесторов и их описаний</w:t>
      </w:r>
    </w:p>
    <w:p w14:paraId="093D1005" w14:textId="77777777" w:rsidR="00837789" w:rsidRDefault="00837789" w:rsidP="00DE1126">
      <w:r>
        <w:t>1 - Консервативный инвестор стремится избежать возможных финансовых потерь и сохранить вложенные средства, поэтому предпочтительно распределение портфеля в консервативных облигациях или структурных продуктах и золоте. Данная комбинация обеспечивает сохранность от инфляции и дает возможность получить доходность чуть выше, чем процентные ставки по депозиту.</w:t>
      </w:r>
    </w:p>
    <w:p w14:paraId="069C4D90" w14:textId="77777777" w:rsidR="00837789" w:rsidRDefault="00837789" w:rsidP="00DE1126">
      <w:r>
        <w:t>3 - Сбалансированный инвестор имеет взвешенный подход к инвестированию, сочетая более рисковые активы - акции, либо структурные продукты без защиты капитала, и менее рисковые - облигации или золото. Такой инвестор готов принять умеренный уровень риска, чтобы потенциально заработать существенно больше, чем по вкладам. При этом сумма первоначальных вложений может меняться из-за колебаний на фондовом рынке, в том числе в отрицательную сторону в течение некоторого периода времени. Важно не забывать распределять средства в различные классы активов, движение которых идет разнонаправлено и сглаживает друг друга в моменты рыночных шоков, не давая портфелю просесть сильно.</w:t>
      </w:r>
    </w:p>
    <w:p w14:paraId="35583434" w14:textId="77777777" w:rsidR="00837789" w:rsidRDefault="00837789" w:rsidP="00DE1126">
      <w:r>
        <w:t>4 - Умеренно-агрессивный инвестор готов принять высокий уровень риска, чтобы потенциально заработать в несколько раз больше, чем по вкладам. При этом сумма ваших</w:t>
      </w:r>
    </w:p>
    <w:p w14:paraId="13D76CC9" w14:textId="77777777" w:rsidR="00837789" w:rsidRDefault="00837789" w:rsidP="00DE1126">
      <w:r>
        <w:lastRenderedPageBreak/>
        <w:t>вложений может существенно меняться из-за колебаний на фондовом рынке, в том числе в отрицательную сторону. Облигациям и инструментам с защитой капитала можно отвести меньшую долю и обратить внимание на акции и товарные рынки. Такое распределение активов поможет сгладить возможную просадку портфеля, но в случае роста рынков иметь возможность в нем полноценно участвовать.</w:t>
      </w:r>
    </w:p>
    <w:p w14:paraId="4A750FD8" w14:textId="77777777" w:rsidR="00837789" w:rsidRDefault="00837789" w:rsidP="00DE1126">
      <w:pPr>
        <w:pStyle w:val="2"/>
        <w:numPr>
          <w:ilvl w:val="1"/>
          <w:numId w:val="45"/>
        </w:numPr>
      </w:pPr>
      <w:bookmarkStart w:id="34" w:name="_Toc60112210"/>
      <w:bookmarkStart w:id="35" w:name="_Toc60112249"/>
      <w:r>
        <w:t>Требования к дизайну</w:t>
      </w:r>
      <w:bookmarkEnd w:id="34"/>
      <w:bookmarkEnd w:id="35"/>
    </w:p>
    <w:p w14:paraId="07EDAD7C" w14:textId="77777777" w:rsidR="00837789" w:rsidRDefault="00837789" w:rsidP="00DE1126">
      <w:pPr>
        <w:pStyle w:val="10"/>
      </w:pPr>
      <w:proofErr w:type="spellStart"/>
      <w:r>
        <w:t>Web</w:t>
      </w:r>
      <w:proofErr w:type="spellEnd"/>
      <w:r>
        <w:t>-дизайн должен обеспечивать быстрый, удобный и интуитивно-понятный доступ к информации;</w:t>
      </w:r>
    </w:p>
    <w:p w14:paraId="4425239F" w14:textId="77777777" w:rsidR="00837789" w:rsidRDefault="00837789" w:rsidP="00DE1126">
      <w:pPr>
        <w:pStyle w:val="10"/>
      </w:pPr>
      <w:r>
        <w:t>Кросс-</w:t>
      </w:r>
      <w:proofErr w:type="spellStart"/>
      <w:r>
        <w:t>браузерность</w:t>
      </w:r>
      <w:proofErr w:type="spellEnd"/>
      <w:r>
        <w:t>;</w:t>
      </w:r>
    </w:p>
    <w:p w14:paraId="5FD45FBB" w14:textId="77777777" w:rsidR="00837789" w:rsidRDefault="00837789" w:rsidP="00DE1126">
      <w:pPr>
        <w:pStyle w:val="10"/>
      </w:pPr>
      <w:r>
        <w:t>Дизайн должен быть выполнен в соответствии с гайдлайнами,</w:t>
      </w:r>
    </w:p>
    <w:p w14:paraId="71696205" w14:textId="77777777" w:rsidR="00837789" w:rsidRDefault="00837789" w:rsidP="00DE1126">
      <w:pPr>
        <w:pStyle w:val="10"/>
      </w:pPr>
      <w:r>
        <w:t>предоставляемыми Клиентом, либо в стилистике данных гайдлайнов;</w:t>
      </w:r>
    </w:p>
    <w:p w14:paraId="72E258E4" w14:textId="77777777" w:rsidR="00837789" w:rsidRDefault="00837789" w:rsidP="00DE1126">
      <w:r>
        <w:t>Дизайн системы будет определен на следующих этапах разработки.</w:t>
      </w:r>
    </w:p>
    <w:p w14:paraId="7079256D" w14:textId="48CB4B15" w:rsidR="00837789" w:rsidRDefault="000912A1" w:rsidP="000912A1">
      <w:pPr>
        <w:pStyle w:val="1"/>
      </w:pPr>
      <w:bookmarkStart w:id="36" w:name="_Toc60112211"/>
      <w:bookmarkStart w:id="37" w:name="_Toc60112250"/>
      <w:r>
        <w:lastRenderedPageBreak/>
        <w:t>Состав и содержание работ по созданию системы</w:t>
      </w:r>
      <w:bookmarkEnd w:id="36"/>
      <w:bookmarkEnd w:id="37"/>
    </w:p>
    <w:p w14:paraId="61562B3D" w14:textId="7EDD64A7" w:rsidR="00BF7DB3" w:rsidRDefault="00BF7DB3" w:rsidP="00BF7DB3">
      <w:pPr>
        <w:pStyle w:val="10"/>
      </w:pPr>
      <w:r>
        <w:t>Проектирование фронт-части приложения, анкеты</w:t>
      </w:r>
      <w:r>
        <w:t>;</w:t>
      </w:r>
    </w:p>
    <w:p w14:paraId="41C59E33" w14:textId="3CD84601" w:rsidR="00BF7DB3" w:rsidRDefault="00BF7DB3" w:rsidP="00BF7DB3">
      <w:pPr>
        <w:pStyle w:val="10"/>
      </w:pPr>
      <w:r>
        <w:t>Разработка фронт-части приложения анкеты</w:t>
      </w:r>
      <w:r>
        <w:t>;</w:t>
      </w:r>
    </w:p>
    <w:p w14:paraId="5552D89A" w14:textId="72EC41E8" w:rsidR="00BF7DB3" w:rsidRDefault="00BF7DB3" w:rsidP="00BF7DB3">
      <w:pPr>
        <w:pStyle w:val="10"/>
      </w:pPr>
      <w:r>
        <w:t>Тестирования разработанной части проекта;</w:t>
      </w:r>
    </w:p>
    <w:p w14:paraId="3935E1FC" w14:textId="00F2D56C" w:rsidR="00BF7DB3" w:rsidRDefault="00BF7DB3" w:rsidP="00BF7DB3">
      <w:pPr>
        <w:pStyle w:val="10"/>
      </w:pPr>
      <w:r>
        <w:t>Предоставление результатов разработки Заказчику.</w:t>
      </w:r>
    </w:p>
    <w:p w14:paraId="6CA96288" w14:textId="77777777" w:rsidR="00BF7DB3" w:rsidRDefault="00BF7DB3" w:rsidP="00BF7DB3">
      <w:pPr>
        <w:pStyle w:val="10"/>
        <w:numPr>
          <w:ilvl w:val="0"/>
          <w:numId w:val="0"/>
        </w:numPr>
        <w:ind w:left="709"/>
      </w:pPr>
    </w:p>
    <w:p w14:paraId="3A0C52B3" w14:textId="21C17BE8" w:rsidR="00BF7DB3" w:rsidRDefault="00BF7DB3" w:rsidP="00BF7DB3">
      <w:pPr>
        <w:ind w:firstLine="0"/>
      </w:pPr>
    </w:p>
    <w:p w14:paraId="16BB404F" w14:textId="77777777" w:rsidR="00BF7DB3" w:rsidRPr="00BF7DB3" w:rsidRDefault="00BF7DB3" w:rsidP="00BF7DB3">
      <w:pPr>
        <w:ind w:firstLine="0"/>
      </w:pPr>
    </w:p>
    <w:p w14:paraId="684FCD58" w14:textId="39CCA629" w:rsidR="00BF7DB3" w:rsidRPr="00BF7DB3" w:rsidRDefault="00BF7DB3" w:rsidP="00BF7DB3"/>
    <w:p w14:paraId="729DB783" w14:textId="77777777" w:rsidR="00FE6609" w:rsidRPr="000912A1" w:rsidRDefault="00FE6609" w:rsidP="000912A1"/>
    <w:sectPr w:rsidR="00FE6609" w:rsidRPr="0009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1CD5"/>
    <w:multiLevelType w:val="multilevel"/>
    <w:tmpl w:val="B4E8B180"/>
    <w:lvl w:ilvl="0">
      <w:start w:val="1"/>
      <w:numFmt w:val="bullet"/>
      <w:pStyle w:val="101"/>
      <w:lvlText w:val="–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02"/>
      <w:lvlText w:val="–"/>
      <w:lvlJc w:val="left"/>
      <w:pPr>
        <w:tabs>
          <w:tab w:val="num" w:pos="992"/>
        </w:tabs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03"/>
      <w:lvlText w:val="–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104"/>
      <w:lvlText w:val=""/>
      <w:lvlJc w:val="left"/>
      <w:pPr>
        <w:tabs>
          <w:tab w:val="num" w:pos="1559"/>
        </w:tabs>
        <w:ind w:left="1559" w:firstLine="0"/>
      </w:pPr>
      <w:rPr>
        <w:rFonts w:ascii="Symbol" w:hAnsi="Symbol" w:hint="default"/>
      </w:rPr>
    </w:lvl>
    <w:lvl w:ilvl="4">
      <w:start w:val="1"/>
      <w:numFmt w:val="bullet"/>
      <w:pStyle w:val="105"/>
      <w:lvlText w:val=""/>
      <w:lvlJc w:val="left"/>
      <w:pPr>
        <w:tabs>
          <w:tab w:val="num" w:pos="1843"/>
        </w:tabs>
        <w:ind w:left="184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BE0A76"/>
    <w:multiLevelType w:val="multilevel"/>
    <w:tmpl w:val="5C06E00A"/>
    <w:lvl w:ilvl="0">
      <w:start w:val="1"/>
      <w:numFmt w:val="bullet"/>
      <w:pStyle w:val="121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122"/>
      <w:lvlText w:val=""/>
      <w:lvlJc w:val="left"/>
      <w:pPr>
        <w:tabs>
          <w:tab w:val="num" w:pos="992"/>
        </w:tabs>
        <w:ind w:left="992" w:firstLine="0"/>
      </w:pPr>
      <w:rPr>
        <w:rFonts w:ascii="Symbol" w:hAnsi="Symbol" w:hint="default"/>
      </w:rPr>
    </w:lvl>
    <w:lvl w:ilvl="2">
      <w:start w:val="1"/>
      <w:numFmt w:val="bullet"/>
      <w:pStyle w:val="123"/>
      <w:lvlText w:val=""/>
      <w:lvlJc w:val="left"/>
      <w:pPr>
        <w:tabs>
          <w:tab w:val="num" w:pos="1276"/>
        </w:tabs>
        <w:ind w:left="1276" w:firstLine="0"/>
      </w:pPr>
      <w:rPr>
        <w:rFonts w:ascii="Symbol" w:hAnsi="Symbol" w:hint="default"/>
      </w:rPr>
    </w:lvl>
    <w:lvl w:ilvl="3">
      <w:start w:val="1"/>
      <w:numFmt w:val="bullet"/>
      <w:pStyle w:val="124"/>
      <w:lvlText w:val=""/>
      <w:lvlJc w:val="left"/>
      <w:pPr>
        <w:tabs>
          <w:tab w:val="num" w:pos="1559"/>
        </w:tabs>
        <w:ind w:left="1559" w:firstLine="0"/>
      </w:pPr>
      <w:rPr>
        <w:rFonts w:ascii="Symbol" w:hAnsi="Symbol" w:hint="default"/>
      </w:rPr>
    </w:lvl>
    <w:lvl w:ilvl="4">
      <w:start w:val="1"/>
      <w:numFmt w:val="bullet"/>
      <w:pStyle w:val="125"/>
      <w:lvlText w:val=""/>
      <w:lvlJc w:val="left"/>
      <w:pPr>
        <w:tabs>
          <w:tab w:val="num" w:pos="1843"/>
        </w:tabs>
        <w:ind w:left="184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55568E"/>
    <w:multiLevelType w:val="multilevel"/>
    <w:tmpl w:val="AF9C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B511B"/>
    <w:multiLevelType w:val="multilevel"/>
    <w:tmpl w:val="6FA23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D6D247C"/>
    <w:multiLevelType w:val="multilevel"/>
    <w:tmpl w:val="B0C61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EA2750B"/>
    <w:multiLevelType w:val="multilevel"/>
    <w:tmpl w:val="7362178E"/>
    <w:lvl w:ilvl="0">
      <w:start w:val="1"/>
      <w:numFmt w:val="decimal"/>
      <w:pStyle w:val="1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2.1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lvlText w:val="%3.1.1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lvlText w:val="%4.1.1.1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lvlText w:val="%5.1.1.1.1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lvlText w:val="%6.1.1.1.1.1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lvlText w:val="%7.1.1.1.1.1.1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lvlText w:val="%8.1.1.1.1.1.1.1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lvlText w:val="%9.1.1.1.1.1.1.1.1"/>
      <w:lvlJc w:val="left"/>
      <w:pPr>
        <w:ind w:left="0" w:firstLine="567"/>
      </w:pPr>
      <w:rPr>
        <w:rFonts w:hint="default"/>
      </w:rPr>
    </w:lvl>
  </w:abstractNum>
  <w:abstractNum w:abstractNumId="6" w15:restartNumberingAfterBreak="0">
    <w:nsid w:val="21767083"/>
    <w:multiLevelType w:val="hybridMultilevel"/>
    <w:tmpl w:val="F2344140"/>
    <w:lvl w:ilvl="0" w:tplc="ACCA322C">
      <w:start w:val="1"/>
      <w:numFmt w:val="decimal"/>
      <w:lvlText w:val="%1.1.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21B121E"/>
    <w:multiLevelType w:val="hybridMultilevel"/>
    <w:tmpl w:val="1C6CDD12"/>
    <w:lvl w:ilvl="0" w:tplc="98464A8C">
      <w:start w:val="1"/>
      <w:numFmt w:val="decimal"/>
      <w:lvlText w:val="%1.1.1"/>
      <w:lvlJc w:val="left"/>
      <w:pPr>
        <w:ind w:left="99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45" w:hanging="360"/>
      </w:pPr>
    </w:lvl>
    <w:lvl w:ilvl="2" w:tplc="0419001B">
      <w:start w:val="1"/>
      <w:numFmt w:val="lowerRoman"/>
      <w:lvlText w:val="%3."/>
      <w:lvlJc w:val="right"/>
      <w:pPr>
        <w:ind w:left="11365" w:hanging="180"/>
      </w:pPr>
    </w:lvl>
    <w:lvl w:ilvl="3" w:tplc="0419000F">
      <w:start w:val="1"/>
      <w:numFmt w:val="decimal"/>
      <w:lvlText w:val="%4."/>
      <w:lvlJc w:val="left"/>
      <w:pPr>
        <w:ind w:left="12085" w:hanging="360"/>
      </w:pPr>
    </w:lvl>
    <w:lvl w:ilvl="4" w:tplc="04190019">
      <w:start w:val="1"/>
      <w:numFmt w:val="lowerLetter"/>
      <w:lvlText w:val="%5."/>
      <w:lvlJc w:val="left"/>
      <w:pPr>
        <w:ind w:left="12805" w:hanging="360"/>
      </w:pPr>
    </w:lvl>
    <w:lvl w:ilvl="5" w:tplc="0419001B" w:tentative="1">
      <w:start w:val="1"/>
      <w:numFmt w:val="lowerRoman"/>
      <w:lvlText w:val="%6."/>
      <w:lvlJc w:val="right"/>
      <w:pPr>
        <w:ind w:left="13525" w:hanging="180"/>
      </w:pPr>
    </w:lvl>
    <w:lvl w:ilvl="6" w:tplc="0419000F" w:tentative="1">
      <w:start w:val="1"/>
      <w:numFmt w:val="decimal"/>
      <w:lvlText w:val="%7."/>
      <w:lvlJc w:val="left"/>
      <w:pPr>
        <w:ind w:left="14245" w:hanging="360"/>
      </w:pPr>
    </w:lvl>
    <w:lvl w:ilvl="7" w:tplc="04190019" w:tentative="1">
      <w:start w:val="1"/>
      <w:numFmt w:val="lowerLetter"/>
      <w:lvlText w:val="%8."/>
      <w:lvlJc w:val="left"/>
      <w:pPr>
        <w:ind w:left="14965" w:hanging="360"/>
      </w:pPr>
    </w:lvl>
    <w:lvl w:ilvl="8" w:tplc="0419001B" w:tentative="1">
      <w:start w:val="1"/>
      <w:numFmt w:val="lowerRoman"/>
      <w:lvlText w:val="%9."/>
      <w:lvlJc w:val="right"/>
      <w:pPr>
        <w:ind w:left="15685" w:hanging="180"/>
      </w:pPr>
    </w:lvl>
  </w:abstractNum>
  <w:abstractNum w:abstractNumId="8" w15:restartNumberingAfterBreak="0">
    <w:nsid w:val="232159F5"/>
    <w:multiLevelType w:val="multilevel"/>
    <w:tmpl w:val="31E82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9" w15:restartNumberingAfterBreak="0">
    <w:nsid w:val="27C1565F"/>
    <w:multiLevelType w:val="hybridMultilevel"/>
    <w:tmpl w:val="8862A988"/>
    <w:lvl w:ilvl="0" w:tplc="435A59AE">
      <w:start w:val="1"/>
      <w:numFmt w:val="decimal"/>
      <w:lvlText w:val="%1.1.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BD659B2"/>
    <w:multiLevelType w:val="hybridMultilevel"/>
    <w:tmpl w:val="523C5FE6"/>
    <w:lvl w:ilvl="0" w:tplc="62109396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2FCA1658"/>
    <w:multiLevelType w:val="hybridMultilevel"/>
    <w:tmpl w:val="1EE0BFF6"/>
    <w:lvl w:ilvl="0" w:tplc="6E1A54D4">
      <w:start w:val="1"/>
      <w:numFmt w:val="decimal"/>
      <w:lvlText w:val="%1.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0170D74"/>
    <w:multiLevelType w:val="hybridMultilevel"/>
    <w:tmpl w:val="BC7A3EBE"/>
    <w:lvl w:ilvl="0" w:tplc="1DE4F390">
      <w:start w:val="1"/>
      <w:numFmt w:val="decimal"/>
      <w:lvlText w:val="%1.)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3" w15:restartNumberingAfterBreak="0">
    <w:nsid w:val="303B7B56"/>
    <w:multiLevelType w:val="multilevel"/>
    <w:tmpl w:val="DA50D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DB10CA"/>
    <w:multiLevelType w:val="multilevel"/>
    <w:tmpl w:val="8A1E2A94"/>
    <w:lvl w:ilvl="0">
      <w:start w:val="4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3" w:hanging="86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42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15" w15:restartNumberingAfterBreak="0">
    <w:nsid w:val="37783459"/>
    <w:multiLevelType w:val="multilevel"/>
    <w:tmpl w:val="27484A86"/>
    <w:lvl w:ilvl="0">
      <w:start w:val="1"/>
      <w:numFmt w:val="bullet"/>
      <w:pStyle w:val="10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20"/>
      <w:lvlText w:val=""/>
      <w:lvlJc w:val="left"/>
      <w:pPr>
        <w:tabs>
          <w:tab w:val="num" w:pos="1418"/>
        </w:tabs>
        <w:ind w:left="1418" w:firstLine="0"/>
      </w:pPr>
      <w:rPr>
        <w:rFonts w:ascii="Symbol" w:hAnsi="Symbol" w:hint="default"/>
      </w:rPr>
    </w:lvl>
    <w:lvl w:ilvl="2">
      <w:start w:val="1"/>
      <w:numFmt w:val="bullet"/>
      <w:pStyle w:val="30"/>
      <w:lvlText w:val="–"/>
      <w:lvlJc w:val="left"/>
      <w:pPr>
        <w:tabs>
          <w:tab w:val="num" w:pos="2126"/>
        </w:tabs>
        <w:ind w:left="212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0"/>
      <w:lvlText w:val="–"/>
      <w:lvlJc w:val="left"/>
      <w:pPr>
        <w:tabs>
          <w:tab w:val="num" w:pos="2835"/>
        </w:tabs>
        <w:ind w:left="2835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pStyle w:val="50"/>
      <w:lvlText w:val="–"/>
      <w:lvlJc w:val="left"/>
      <w:pPr>
        <w:tabs>
          <w:tab w:val="num" w:pos="3544"/>
        </w:tabs>
        <w:ind w:left="3544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5029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ind w:left="5749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ind w:left="6469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7189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C05D53"/>
    <w:multiLevelType w:val="multilevel"/>
    <w:tmpl w:val="2A4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34563"/>
    <w:multiLevelType w:val="multilevel"/>
    <w:tmpl w:val="18BEA20E"/>
    <w:lvl w:ilvl="0">
      <w:start w:val="1"/>
      <w:numFmt w:val="bullet"/>
      <w:pStyle w:val="111"/>
      <w:lvlText w:val="–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12"/>
      <w:lvlText w:val="–"/>
      <w:lvlJc w:val="left"/>
      <w:pPr>
        <w:tabs>
          <w:tab w:val="num" w:pos="992"/>
        </w:tabs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13"/>
      <w:lvlText w:val="–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114"/>
      <w:lvlText w:val="–"/>
      <w:lvlJc w:val="left"/>
      <w:pPr>
        <w:tabs>
          <w:tab w:val="num" w:pos="1559"/>
        </w:tabs>
        <w:ind w:left="1559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pStyle w:val="115"/>
      <w:lvlText w:val="–"/>
      <w:lvlJc w:val="left"/>
      <w:pPr>
        <w:tabs>
          <w:tab w:val="num" w:pos="1843"/>
        </w:tabs>
        <w:ind w:left="1843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C9002E4"/>
    <w:multiLevelType w:val="multilevel"/>
    <w:tmpl w:val="873EBDF4"/>
    <w:lvl w:ilvl="0">
      <w:start w:val="1"/>
      <w:numFmt w:val="decimal"/>
      <w:pStyle w:val="1110"/>
      <w:lvlText w:val="%1.)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1120"/>
      <w:lvlText w:val="%2.1.)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2">
      <w:start w:val="1"/>
      <w:numFmt w:val="decimal"/>
      <w:pStyle w:val="1130"/>
      <w:lvlText w:val="%3.1.1.)"/>
      <w:lvlJc w:val="left"/>
      <w:pPr>
        <w:tabs>
          <w:tab w:val="num" w:pos="1275"/>
        </w:tabs>
        <w:ind w:left="1275" w:firstLine="0"/>
      </w:pPr>
      <w:rPr>
        <w:rFonts w:hint="default"/>
      </w:rPr>
    </w:lvl>
    <w:lvl w:ilvl="3">
      <w:start w:val="1"/>
      <w:numFmt w:val="decimal"/>
      <w:pStyle w:val="1140"/>
      <w:lvlText w:val="%4.1.1.1.)"/>
      <w:lvlJc w:val="left"/>
      <w:pPr>
        <w:tabs>
          <w:tab w:val="num" w:pos="1558"/>
        </w:tabs>
        <w:ind w:left="1558" w:firstLine="0"/>
      </w:pPr>
      <w:rPr>
        <w:rFonts w:hint="default"/>
      </w:rPr>
    </w:lvl>
    <w:lvl w:ilvl="4">
      <w:start w:val="1"/>
      <w:numFmt w:val="decimal"/>
      <w:pStyle w:val="1150"/>
      <w:lvlText w:val="%5.1.1.1.1)"/>
      <w:lvlJc w:val="left"/>
      <w:pPr>
        <w:tabs>
          <w:tab w:val="num" w:pos="1842"/>
        </w:tabs>
        <w:ind w:left="18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30" w:hanging="360"/>
      </w:pPr>
      <w:rPr>
        <w:rFonts w:hint="default"/>
      </w:rPr>
    </w:lvl>
  </w:abstractNum>
  <w:abstractNum w:abstractNumId="19" w15:restartNumberingAfterBreak="0">
    <w:nsid w:val="4EA2609F"/>
    <w:multiLevelType w:val="multilevel"/>
    <w:tmpl w:val="21AE88D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1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7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20" w15:restartNumberingAfterBreak="0">
    <w:nsid w:val="4FE957CC"/>
    <w:multiLevelType w:val="hybridMultilevel"/>
    <w:tmpl w:val="5B122962"/>
    <w:lvl w:ilvl="0" w:tplc="04F486E2">
      <w:start w:val="1"/>
      <w:numFmt w:val="decimal"/>
      <w:lvlText w:val="%1.1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21" w15:restartNumberingAfterBreak="0">
    <w:nsid w:val="5046497C"/>
    <w:multiLevelType w:val="hybridMultilevel"/>
    <w:tmpl w:val="D298CBF8"/>
    <w:lvl w:ilvl="0" w:tplc="DDF825B8">
      <w:start w:val="1"/>
      <w:numFmt w:val="decimal"/>
      <w:lvlText w:val="%1.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5B4B1911"/>
    <w:multiLevelType w:val="hybridMultilevel"/>
    <w:tmpl w:val="1252295C"/>
    <w:lvl w:ilvl="0" w:tplc="F32C9EE0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6C0985"/>
    <w:multiLevelType w:val="multilevel"/>
    <w:tmpl w:val="AC3047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F017479"/>
    <w:multiLevelType w:val="multilevel"/>
    <w:tmpl w:val="1BB66B8A"/>
    <w:lvl w:ilvl="0">
      <w:start w:val="1"/>
      <w:numFmt w:val="decimal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.1.)"/>
      <w:lvlJc w:val="left"/>
      <w:pPr>
        <w:tabs>
          <w:tab w:val="num" w:pos="992"/>
        </w:tabs>
        <w:ind w:left="0" w:firstLine="992"/>
      </w:pPr>
      <w:rPr>
        <w:rFonts w:hint="default"/>
      </w:rPr>
    </w:lvl>
    <w:lvl w:ilvl="2">
      <w:start w:val="1"/>
      <w:numFmt w:val="decimal"/>
      <w:lvlText w:val="%3.1.1)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3">
      <w:start w:val="1"/>
      <w:numFmt w:val="decimal"/>
      <w:lvlText w:val="%4.1.1.1)"/>
      <w:lvlJc w:val="left"/>
      <w:pPr>
        <w:tabs>
          <w:tab w:val="num" w:pos="1559"/>
        </w:tabs>
        <w:ind w:left="0" w:firstLine="1559"/>
      </w:pPr>
      <w:rPr>
        <w:rFonts w:hint="default"/>
      </w:rPr>
    </w:lvl>
    <w:lvl w:ilvl="4">
      <w:start w:val="1"/>
      <w:numFmt w:val="decimal"/>
      <w:lvlText w:val="%5.1.1.1.1)"/>
      <w:lvlJc w:val="left"/>
      <w:pPr>
        <w:ind w:left="0" w:firstLine="184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1943DF6"/>
    <w:multiLevelType w:val="multilevel"/>
    <w:tmpl w:val="BA6437CC"/>
    <w:lvl w:ilvl="0">
      <w:start w:val="1"/>
      <w:numFmt w:val="bullet"/>
      <w:lvlText w:val=""/>
      <w:lvlJc w:val="left"/>
      <w:pPr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-1" w:firstLine="992"/>
      </w:pPr>
      <w:rPr>
        <w:rFonts w:ascii="Symbol" w:hAnsi="Symbol" w:hint="default"/>
      </w:rPr>
    </w:lvl>
    <w:lvl w:ilvl="2">
      <w:start w:val="1"/>
      <w:numFmt w:val="bullet"/>
      <w:lvlText w:val="–"/>
      <w:lvlJc w:val="left"/>
      <w:pPr>
        <w:ind w:left="-1" w:firstLine="127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558"/>
        </w:tabs>
        <w:ind w:left="-1" w:firstLine="155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-1" w:firstLine="184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502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ind w:left="6468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7188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366191D"/>
    <w:multiLevelType w:val="multilevel"/>
    <w:tmpl w:val="871005AC"/>
    <w:lvl w:ilvl="0">
      <w:start w:val="1"/>
      <w:numFmt w:val="none"/>
      <w:pStyle w:val="1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none"/>
      <w:pStyle w:val="21"/>
      <w:lvlText w:val="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none"/>
      <w:pStyle w:val="31"/>
      <w:lvlText w:val="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none"/>
      <w:pStyle w:val="41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none"/>
      <w:pStyle w:val="51"/>
      <w:lvlText w:val="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none"/>
      <w:pStyle w:val="6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none"/>
      <w:pStyle w:val="7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none"/>
      <w:pStyle w:val="8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pStyle w:val="90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53E4975"/>
    <w:multiLevelType w:val="hybridMultilevel"/>
    <w:tmpl w:val="F15E5034"/>
    <w:lvl w:ilvl="0" w:tplc="59EE848E">
      <w:start w:val="1"/>
      <w:numFmt w:val="decimal"/>
      <w:lvlText w:val="%1.1.1.1.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8" w15:restartNumberingAfterBreak="0">
    <w:nsid w:val="65941FAD"/>
    <w:multiLevelType w:val="multilevel"/>
    <w:tmpl w:val="CEBA32AA"/>
    <w:lvl w:ilvl="0">
      <w:start w:val="1"/>
      <w:numFmt w:val="decimal"/>
      <w:pStyle w:val="1010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1020"/>
      <w:lvlText w:val="%2.1.)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1030"/>
      <w:lvlText w:val="%3.1.1)"/>
      <w:lvlJc w:val="left"/>
      <w:pPr>
        <w:tabs>
          <w:tab w:val="num" w:pos="1276"/>
        </w:tabs>
        <w:ind w:left="1276" w:firstLine="0"/>
      </w:pPr>
      <w:rPr>
        <w:rFonts w:hint="default"/>
      </w:rPr>
    </w:lvl>
    <w:lvl w:ilvl="3">
      <w:start w:val="1"/>
      <w:numFmt w:val="decimal"/>
      <w:pStyle w:val="1040"/>
      <w:lvlText w:val="%4.1.1.1)"/>
      <w:lvlJc w:val="left"/>
      <w:pPr>
        <w:tabs>
          <w:tab w:val="num" w:pos="1559"/>
        </w:tabs>
        <w:ind w:left="1559" w:firstLine="0"/>
      </w:pPr>
      <w:rPr>
        <w:rFonts w:hint="default"/>
      </w:rPr>
    </w:lvl>
    <w:lvl w:ilvl="4">
      <w:start w:val="1"/>
      <w:numFmt w:val="decimal"/>
      <w:pStyle w:val="1050"/>
      <w:lvlText w:val="%5.1.1.1.1)"/>
      <w:lvlJc w:val="left"/>
      <w:pPr>
        <w:ind w:left="18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A92870"/>
    <w:multiLevelType w:val="hybridMultilevel"/>
    <w:tmpl w:val="B5CE1EEE"/>
    <w:lvl w:ilvl="0" w:tplc="3DCAF6B4">
      <w:start w:val="1"/>
      <w:numFmt w:val="decimal"/>
      <w:lvlText w:val="%1.1.1.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0" w15:restartNumberingAfterBreak="0">
    <w:nsid w:val="67835B80"/>
    <w:multiLevelType w:val="multilevel"/>
    <w:tmpl w:val="7B8663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284" w:firstLine="0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  <w:color w:val="auto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abstractNum w:abstractNumId="31" w15:restartNumberingAfterBreak="0">
    <w:nsid w:val="6AFC0960"/>
    <w:multiLevelType w:val="hybridMultilevel"/>
    <w:tmpl w:val="6F48A458"/>
    <w:lvl w:ilvl="0" w:tplc="29D67F38">
      <w:start w:val="1"/>
      <w:numFmt w:val="decimal"/>
      <w:lvlText w:val="%1.1.1.1)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2" w15:restartNumberingAfterBreak="0">
    <w:nsid w:val="6EA80338"/>
    <w:multiLevelType w:val="multilevel"/>
    <w:tmpl w:val="377AA7FA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1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3" w15:restartNumberingAfterBreak="0">
    <w:nsid w:val="70320096"/>
    <w:multiLevelType w:val="multilevel"/>
    <w:tmpl w:val="85E2D222"/>
    <w:lvl w:ilvl="0">
      <w:start w:val="1"/>
      <w:numFmt w:val="decimal"/>
      <w:pStyle w:val="12"/>
      <w:lvlText w:val="%1.)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22"/>
      <w:lvlText w:val="%1.%2.)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33"/>
      <w:lvlText w:val="%1.%2.%3.)"/>
      <w:lvlJc w:val="left"/>
      <w:pPr>
        <w:tabs>
          <w:tab w:val="num" w:pos="2126"/>
        </w:tabs>
        <w:ind w:left="2126" w:firstLine="0"/>
      </w:pPr>
      <w:rPr>
        <w:rFonts w:hint="default"/>
      </w:rPr>
    </w:lvl>
    <w:lvl w:ilvl="3">
      <w:start w:val="1"/>
      <w:numFmt w:val="decimal"/>
      <w:pStyle w:val="42"/>
      <w:lvlText w:val="%1.%2.%3.%4.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decimal"/>
      <w:pStyle w:val="52"/>
      <w:lvlText w:val="%1.%2.%3.%4.%5.)"/>
      <w:lvlJc w:val="left"/>
      <w:pPr>
        <w:ind w:left="3544" w:firstLine="0"/>
      </w:pPr>
      <w:rPr>
        <w:rFonts w:hint="default"/>
      </w:rPr>
    </w:lvl>
    <w:lvl w:ilvl="5">
      <w:start w:val="1"/>
      <w:numFmt w:val="decimal"/>
      <w:lvlText w:val="%1.%2.%3.%4.%5.%6.)"/>
      <w:lvlJc w:val="left"/>
      <w:pPr>
        <w:ind w:left="4008" w:hanging="936"/>
      </w:pPr>
      <w:rPr>
        <w:rFonts w:hint="default"/>
      </w:rPr>
    </w:lvl>
    <w:lvl w:ilvl="6">
      <w:start w:val="1"/>
      <w:numFmt w:val="decimal"/>
      <w:lvlText w:val="%1.%2.%3.%4.%5.%6.%7.)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.)"/>
      <w:lvlJc w:val="left"/>
      <w:pPr>
        <w:ind w:left="5016" w:hanging="1224"/>
      </w:pPr>
      <w:rPr>
        <w:rFonts w:hint="default"/>
      </w:rPr>
    </w:lvl>
    <w:lvl w:ilvl="8">
      <w:start w:val="1"/>
      <w:numFmt w:val="decimal"/>
      <w:lvlText w:val="%1.%2.%3.%4.%5.%6.%7.%8.%9.)"/>
      <w:lvlJc w:val="left"/>
      <w:pPr>
        <w:ind w:left="5592" w:hanging="1440"/>
      </w:pPr>
      <w:rPr>
        <w:rFonts w:hint="default"/>
      </w:rPr>
    </w:lvl>
  </w:abstractNum>
  <w:abstractNum w:abstractNumId="34" w15:restartNumberingAfterBreak="0">
    <w:nsid w:val="74414355"/>
    <w:multiLevelType w:val="hybridMultilevel"/>
    <w:tmpl w:val="E376A8D8"/>
    <w:lvl w:ilvl="0" w:tplc="B1942A02">
      <w:start w:val="1"/>
      <w:numFmt w:val="decimal"/>
      <w:lvlText w:val="%1.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6817E7E"/>
    <w:multiLevelType w:val="multilevel"/>
    <w:tmpl w:val="D7F0A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7AEA368A"/>
    <w:multiLevelType w:val="multilevel"/>
    <w:tmpl w:val="DC14707E"/>
    <w:lvl w:ilvl="0">
      <w:start w:val="1"/>
      <w:numFmt w:val="decimal"/>
      <w:pStyle w:val="1210"/>
      <w:lvlText w:val="%1.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1220"/>
      <w:lvlText w:val="%2.1.)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1230"/>
      <w:lvlText w:val="%3.1.1.)"/>
      <w:lvlJc w:val="left"/>
      <w:pPr>
        <w:tabs>
          <w:tab w:val="num" w:pos="1276"/>
        </w:tabs>
        <w:ind w:left="1276" w:firstLine="0"/>
      </w:pPr>
      <w:rPr>
        <w:rFonts w:hint="default"/>
      </w:rPr>
    </w:lvl>
    <w:lvl w:ilvl="3">
      <w:start w:val="1"/>
      <w:numFmt w:val="decimal"/>
      <w:pStyle w:val="1240"/>
      <w:lvlText w:val="%4.1.1.1.)"/>
      <w:lvlJc w:val="left"/>
      <w:pPr>
        <w:tabs>
          <w:tab w:val="num" w:pos="1559"/>
        </w:tabs>
        <w:ind w:left="1559" w:firstLine="0"/>
      </w:pPr>
      <w:rPr>
        <w:rFonts w:hint="default"/>
      </w:rPr>
    </w:lvl>
    <w:lvl w:ilvl="4">
      <w:start w:val="1"/>
      <w:numFmt w:val="decimal"/>
      <w:pStyle w:val="1250"/>
      <w:lvlText w:val="%5.1.1.1.1.)"/>
      <w:lvlJc w:val="left"/>
      <w:pPr>
        <w:ind w:left="18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C0B0210"/>
    <w:multiLevelType w:val="hybridMultilevel"/>
    <w:tmpl w:val="2F203666"/>
    <w:lvl w:ilvl="0" w:tplc="C338C8E8">
      <w:start w:val="1"/>
      <w:numFmt w:val="decimal"/>
      <w:lvlText w:val="%1.1.1.1.1)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30"/>
    <w:lvlOverride w:ilvl="0"/>
  </w:num>
  <w:num w:numId="2">
    <w:abstractNumId w:val="30"/>
    <w:lvlOverride w:ilvl="0"/>
  </w:num>
  <w:num w:numId="3">
    <w:abstractNumId w:val="30"/>
    <w:lvlOverride w:ilvl="0"/>
  </w:num>
  <w:num w:numId="4">
    <w:abstractNumId w:val="30"/>
    <w:lvlOverride w:ilvl="0"/>
  </w:num>
  <w:num w:numId="5">
    <w:abstractNumId w:val="30"/>
    <w:lvlOverride w:ilvl="0"/>
  </w:num>
  <w:num w:numId="6">
    <w:abstractNumId w:val="30"/>
    <w:lvlOverride w:ilvl="0"/>
  </w:num>
  <w:num w:numId="7">
    <w:abstractNumId w:val="30"/>
    <w:lvlOverride w:ilvl="0"/>
  </w:num>
  <w:num w:numId="8">
    <w:abstractNumId w:val="30"/>
    <w:lvlOverride w:ilvl="0"/>
  </w:num>
  <w:num w:numId="9">
    <w:abstractNumId w:val="13"/>
  </w:num>
  <w:num w:numId="10">
    <w:abstractNumId w:val="8"/>
  </w:num>
  <w:num w:numId="11">
    <w:abstractNumId w:val="10"/>
  </w:num>
  <w:num w:numId="12">
    <w:abstractNumId w:val="20"/>
  </w:num>
  <w:num w:numId="13">
    <w:abstractNumId w:val="7"/>
  </w:num>
  <w:num w:numId="14">
    <w:abstractNumId w:val="5"/>
  </w:num>
  <w:num w:numId="15">
    <w:abstractNumId w:val="26"/>
  </w:num>
  <w:num w:numId="16">
    <w:abstractNumId w:val="15"/>
  </w:num>
  <w:num w:numId="17">
    <w:abstractNumId w:val="25"/>
  </w:num>
  <w:num w:numId="18">
    <w:abstractNumId w:val="34"/>
  </w:num>
  <w:num w:numId="19">
    <w:abstractNumId w:val="21"/>
  </w:num>
  <w:num w:numId="20">
    <w:abstractNumId w:val="9"/>
  </w:num>
  <w:num w:numId="21">
    <w:abstractNumId w:val="31"/>
  </w:num>
  <w:num w:numId="22">
    <w:abstractNumId w:val="37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0"/>
  </w:num>
  <w:num w:numId="26">
    <w:abstractNumId w:val="12"/>
  </w:num>
  <w:num w:numId="27">
    <w:abstractNumId w:val="24"/>
  </w:num>
  <w:num w:numId="28">
    <w:abstractNumId w:val="17"/>
  </w:num>
  <w:num w:numId="29">
    <w:abstractNumId w:val="22"/>
  </w:num>
  <w:num w:numId="30">
    <w:abstractNumId w:val="11"/>
  </w:num>
  <w:num w:numId="31">
    <w:abstractNumId w:val="6"/>
  </w:num>
  <w:num w:numId="32">
    <w:abstractNumId w:val="29"/>
  </w:num>
  <w:num w:numId="33">
    <w:abstractNumId w:val="27"/>
  </w:num>
  <w:num w:numId="34">
    <w:abstractNumId w:val="28"/>
  </w:num>
  <w:num w:numId="35">
    <w:abstractNumId w:val="18"/>
  </w:num>
  <w:num w:numId="36">
    <w:abstractNumId w:val="1"/>
  </w:num>
  <w:num w:numId="37">
    <w:abstractNumId w:val="36"/>
  </w:num>
  <w:num w:numId="38">
    <w:abstractNumId w:val="4"/>
  </w:num>
  <w:num w:numId="39">
    <w:abstractNumId w:val="16"/>
  </w:num>
  <w:num w:numId="40">
    <w:abstractNumId w:val="2"/>
  </w:num>
  <w:num w:numId="41">
    <w:abstractNumId w:val="35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3"/>
  </w:num>
  <w:num w:numId="45">
    <w:abstractNumId w:val="14"/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C6"/>
    <w:rsid w:val="0007433E"/>
    <w:rsid w:val="000912A1"/>
    <w:rsid w:val="001D0B3A"/>
    <w:rsid w:val="001F3464"/>
    <w:rsid w:val="002431B3"/>
    <w:rsid w:val="002578CA"/>
    <w:rsid w:val="00293249"/>
    <w:rsid w:val="003728FE"/>
    <w:rsid w:val="00466926"/>
    <w:rsid w:val="00505939"/>
    <w:rsid w:val="005647DD"/>
    <w:rsid w:val="005B1CF7"/>
    <w:rsid w:val="00600988"/>
    <w:rsid w:val="00605560"/>
    <w:rsid w:val="006A1B63"/>
    <w:rsid w:val="007B206C"/>
    <w:rsid w:val="00837789"/>
    <w:rsid w:val="009B3C67"/>
    <w:rsid w:val="00B065C9"/>
    <w:rsid w:val="00BF7DB3"/>
    <w:rsid w:val="00C22FC6"/>
    <w:rsid w:val="00D369F5"/>
    <w:rsid w:val="00D46789"/>
    <w:rsid w:val="00DE1126"/>
    <w:rsid w:val="00FD6123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AAFF"/>
  <w15:chartTrackingRefBased/>
  <w15:docId w15:val="{45C2F633-3401-451B-B7A6-29A22831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3E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3">
    <w:name w:val="heading 1"/>
    <w:basedOn w:val="a"/>
    <w:next w:val="a"/>
    <w:link w:val="14"/>
    <w:uiPriority w:val="9"/>
    <w:qFormat/>
    <w:rsid w:val="00074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3">
    <w:name w:val="heading 2"/>
    <w:basedOn w:val="a"/>
    <w:next w:val="a"/>
    <w:link w:val="24"/>
    <w:uiPriority w:val="9"/>
    <w:semiHidden/>
    <w:unhideWhenUsed/>
    <w:qFormat/>
    <w:rsid w:val="00600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2">
    <w:name w:val="heading 3"/>
    <w:aliases w:val="Знак2,Название_подраздела1,h3,o,H3,3,Level 3 Topic Heading,(пункт),Пункт,Заголовок 3 Знак1,Заголовок 3 Знак Знак,Heading 3 Char1 Знак Знак,Heading 3 Char Char Знак Знак,Heading 3 Char1 Char Char Знак Знак,heading,Level 1 - 1,h31,Level"/>
    <w:basedOn w:val="a"/>
    <w:next w:val="a0"/>
    <w:link w:val="34"/>
    <w:autoRedefine/>
    <w:uiPriority w:val="11"/>
    <w:semiHidden/>
    <w:qFormat/>
    <w:rsid w:val="0007433E"/>
    <w:pPr>
      <w:keepNext/>
      <w:numPr>
        <w:ilvl w:val="2"/>
        <w:numId w:val="1"/>
      </w:numPr>
      <w:tabs>
        <w:tab w:val="clear" w:pos="1134"/>
      </w:tabs>
      <w:spacing w:before="200" w:line="240" w:lineRule="auto"/>
      <w:ind w:left="720" w:hanging="720"/>
      <w:jc w:val="both"/>
      <w:outlineLvl w:val="2"/>
    </w:pPr>
    <w:rPr>
      <w:rFonts w:eastAsia="Times New Roman"/>
      <w:b/>
      <w:sz w:val="26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4">
    <w:name w:val="Заголовок 3 Знак"/>
    <w:aliases w:val="Знак2 Знак,Название_подраздела1 Знак,h3 Знак,o Знак,H3 Знак,3 Знак,Level 3 Topic Heading Знак,(пункт) Знак,Пункт Знак,Заголовок 3 Знак1 Знак,Заголовок 3 Знак Знак Знак,Heading 3 Char1 Знак Знак Знак,Heading 3 Char Char Знак Знак Знак"/>
    <w:basedOn w:val="a1"/>
    <w:link w:val="32"/>
    <w:uiPriority w:val="11"/>
    <w:semiHidden/>
    <w:rsid w:val="0007433E"/>
    <w:rPr>
      <w:rFonts w:ascii="Times New Roman" w:eastAsia="Times New Roman" w:hAnsi="Times New Roman"/>
      <w:b/>
      <w:sz w:val="26"/>
      <w:szCs w:val="24"/>
      <w:lang w:eastAsia="ru-RU"/>
    </w:rPr>
  </w:style>
  <w:style w:type="paragraph" w:customStyle="1" w:styleId="1">
    <w:name w:val="Заголовок нумер. 1"/>
    <w:basedOn w:val="a"/>
    <w:next w:val="a"/>
    <w:uiPriority w:val="1"/>
    <w:qFormat/>
    <w:rsid w:val="0007433E"/>
    <w:pPr>
      <w:pageBreakBefore/>
      <w:numPr>
        <w:numId w:val="14"/>
      </w:numPr>
      <w:tabs>
        <w:tab w:val="left" w:pos="1134"/>
      </w:tabs>
      <w:spacing w:before="240" w:after="240" w:line="480" w:lineRule="auto"/>
      <w:ind w:firstLine="709"/>
      <w:outlineLvl w:val="0"/>
    </w:pPr>
    <w:rPr>
      <w:b/>
      <w:sz w:val="28"/>
    </w:rPr>
  </w:style>
  <w:style w:type="paragraph" w:customStyle="1" w:styleId="2">
    <w:name w:val="Заголовок нумер. 2"/>
    <w:basedOn w:val="1"/>
    <w:next w:val="a"/>
    <w:uiPriority w:val="2"/>
    <w:qFormat/>
    <w:rsid w:val="0007433E"/>
    <w:pPr>
      <w:keepNext/>
      <w:keepLines/>
      <w:pageBreakBefore w:val="0"/>
      <w:numPr>
        <w:ilvl w:val="1"/>
      </w:numPr>
      <w:tabs>
        <w:tab w:val="clear" w:pos="1134"/>
        <w:tab w:val="left" w:pos="1276"/>
      </w:tabs>
      <w:ind w:firstLine="709"/>
      <w:outlineLvl w:val="1"/>
    </w:pPr>
  </w:style>
  <w:style w:type="paragraph" w:customStyle="1" w:styleId="3">
    <w:name w:val="Заголовок нумер. 3"/>
    <w:basedOn w:val="2"/>
    <w:next w:val="a"/>
    <w:uiPriority w:val="3"/>
    <w:qFormat/>
    <w:rsid w:val="0007433E"/>
    <w:pPr>
      <w:numPr>
        <w:ilvl w:val="2"/>
      </w:numPr>
      <w:tabs>
        <w:tab w:val="clear" w:pos="1276"/>
        <w:tab w:val="left" w:pos="1560"/>
      </w:tabs>
      <w:ind w:firstLine="709"/>
      <w:outlineLvl w:val="2"/>
    </w:pPr>
  </w:style>
  <w:style w:type="paragraph" w:customStyle="1" w:styleId="4">
    <w:name w:val="Заголовок нумер. 4"/>
    <w:basedOn w:val="3"/>
    <w:next w:val="a"/>
    <w:uiPriority w:val="4"/>
    <w:qFormat/>
    <w:rsid w:val="0007433E"/>
    <w:pPr>
      <w:numPr>
        <w:ilvl w:val="3"/>
      </w:numPr>
      <w:tabs>
        <w:tab w:val="clear" w:pos="1560"/>
        <w:tab w:val="left" w:pos="1843"/>
      </w:tabs>
      <w:ind w:firstLine="709"/>
      <w:outlineLvl w:val="3"/>
    </w:pPr>
  </w:style>
  <w:style w:type="paragraph" w:customStyle="1" w:styleId="5">
    <w:name w:val="Заголовок нумер. 5"/>
    <w:basedOn w:val="4"/>
    <w:next w:val="a"/>
    <w:uiPriority w:val="5"/>
    <w:qFormat/>
    <w:rsid w:val="0007433E"/>
    <w:pPr>
      <w:numPr>
        <w:ilvl w:val="4"/>
      </w:numPr>
      <w:tabs>
        <w:tab w:val="clear" w:pos="1843"/>
        <w:tab w:val="left" w:pos="2127"/>
      </w:tabs>
      <w:ind w:firstLine="709"/>
      <w:outlineLvl w:val="4"/>
    </w:pPr>
  </w:style>
  <w:style w:type="paragraph" w:customStyle="1" w:styleId="6">
    <w:name w:val="Заголовок нумер. 6"/>
    <w:basedOn w:val="5"/>
    <w:next w:val="a"/>
    <w:uiPriority w:val="6"/>
    <w:qFormat/>
    <w:rsid w:val="0007433E"/>
    <w:pPr>
      <w:numPr>
        <w:ilvl w:val="5"/>
      </w:numPr>
      <w:tabs>
        <w:tab w:val="clear" w:pos="2127"/>
        <w:tab w:val="left" w:pos="2268"/>
      </w:tabs>
      <w:ind w:firstLine="709"/>
      <w:outlineLvl w:val="5"/>
    </w:pPr>
  </w:style>
  <w:style w:type="paragraph" w:styleId="a0">
    <w:name w:val="Body Text"/>
    <w:basedOn w:val="a"/>
    <w:link w:val="a4"/>
    <w:uiPriority w:val="99"/>
    <w:semiHidden/>
    <w:rsid w:val="0007433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7433E"/>
    <w:rPr>
      <w:rFonts w:ascii="Times New Roman" w:hAnsi="Times New Roman"/>
      <w:sz w:val="24"/>
    </w:rPr>
  </w:style>
  <w:style w:type="paragraph" w:customStyle="1" w:styleId="7">
    <w:name w:val="Заголовок нумер. 7"/>
    <w:basedOn w:val="6"/>
    <w:next w:val="a"/>
    <w:uiPriority w:val="7"/>
    <w:qFormat/>
    <w:rsid w:val="0007433E"/>
    <w:pPr>
      <w:numPr>
        <w:ilvl w:val="6"/>
      </w:numPr>
      <w:tabs>
        <w:tab w:val="clear" w:pos="2268"/>
        <w:tab w:val="left" w:pos="2552"/>
      </w:tabs>
      <w:ind w:firstLine="709"/>
      <w:outlineLvl w:val="6"/>
    </w:pPr>
  </w:style>
  <w:style w:type="paragraph" w:customStyle="1" w:styleId="8">
    <w:name w:val="Заголовок нумер. 8"/>
    <w:basedOn w:val="7"/>
    <w:next w:val="a"/>
    <w:uiPriority w:val="8"/>
    <w:qFormat/>
    <w:rsid w:val="0007433E"/>
    <w:pPr>
      <w:numPr>
        <w:ilvl w:val="7"/>
      </w:numPr>
      <w:tabs>
        <w:tab w:val="clear" w:pos="2552"/>
        <w:tab w:val="left" w:pos="2835"/>
      </w:tabs>
      <w:ind w:firstLine="709"/>
      <w:outlineLvl w:val="7"/>
    </w:pPr>
  </w:style>
  <w:style w:type="paragraph" w:customStyle="1" w:styleId="a5">
    <w:name w:val="Название таблиц"/>
    <w:basedOn w:val="a"/>
    <w:link w:val="a6"/>
    <w:semiHidden/>
    <w:qFormat/>
    <w:rsid w:val="0007433E"/>
    <w:pPr>
      <w:jc w:val="right"/>
    </w:pPr>
  </w:style>
  <w:style w:type="character" w:customStyle="1" w:styleId="a6">
    <w:name w:val="Название таблиц Знак"/>
    <w:basedOn w:val="a1"/>
    <w:link w:val="a5"/>
    <w:semiHidden/>
    <w:rsid w:val="0007433E"/>
    <w:rPr>
      <w:rFonts w:ascii="Times New Roman" w:hAnsi="Times New Roman"/>
      <w:sz w:val="24"/>
    </w:rPr>
  </w:style>
  <w:style w:type="paragraph" w:customStyle="1" w:styleId="9">
    <w:name w:val="Заголовок нумер. 9"/>
    <w:basedOn w:val="8"/>
    <w:next w:val="a"/>
    <w:uiPriority w:val="9"/>
    <w:qFormat/>
    <w:rsid w:val="0007433E"/>
    <w:pPr>
      <w:numPr>
        <w:ilvl w:val="8"/>
      </w:numPr>
      <w:tabs>
        <w:tab w:val="clear" w:pos="2835"/>
        <w:tab w:val="left" w:pos="3119"/>
      </w:tabs>
      <w:ind w:firstLine="709"/>
      <w:outlineLvl w:val="8"/>
    </w:pPr>
  </w:style>
  <w:style w:type="paragraph" w:customStyle="1" w:styleId="11">
    <w:name w:val="Заголовок безнумер. 1"/>
    <w:basedOn w:val="1"/>
    <w:next w:val="a"/>
    <w:uiPriority w:val="10"/>
    <w:qFormat/>
    <w:rsid w:val="0007433E"/>
    <w:pPr>
      <w:numPr>
        <w:numId w:val="15"/>
      </w:numPr>
    </w:pPr>
  </w:style>
  <w:style w:type="paragraph" w:customStyle="1" w:styleId="21">
    <w:name w:val="Заголовок безнумер. 2"/>
    <w:basedOn w:val="11"/>
    <w:next w:val="a"/>
    <w:uiPriority w:val="11"/>
    <w:qFormat/>
    <w:rsid w:val="0007433E"/>
    <w:pPr>
      <w:keepNext/>
      <w:keepLines/>
      <w:pageBreakBefore w:val="0"/>
      <w:numPr>
        <w:ilvl w:val="1"/>
      </w:numPr>
      <w:outlineLvl w:val="1"/>
    </w:pPr>
  </w:style>
  <w:style w:type="paragraph" w:customStyle="1" w:styleId="31">
    <w:name w:val="Заголовок безнумер. 3"/>
    <w:basedOn w:val="3"/>
    <w:next w:val="a"/>
    <w:uiPriority w:val="12"/>
    <w:qFormat/>
    <w:rsid w:val="0007433E"/>
    <w:pPr>
      <w:numPr>
        <w:numId w:val="15"/>
      </w:numPr>
    </w:pPr>
  </w:style>
  <w:style w:type="paragraph" w:customStyle="1" w:styleId="41">
    <w:name w:val="Заголовок безнумер. 4"/>
    <w:basedOn w:val="31"/>
    <w:next w:val="a"/>
    <w:uiPriority w:val="13"/>
    <w:qFormat/>
    <w:rsid w:val="0007433E"/>
    <w:pPr>
      <w:numPr>
        <w:ilvl w:val="3"/>
      </w:numPr>
      <w:outlineLvl w:val="3"/>
    </w:pPr>
  </w:style>
  <w:style w:type="paragraph" w:customStyle="1" w:styleId="51">
    <w:name w:val="Заголовок безнумер. 5"/>
    <w:basedOn w:val="5"/>
    <w:next w:val="a"/>
    <w:uiPriority w:val="14"/>
    <w:qFormat/>
    <w:rsid w:val="0007433E"/>
    <w:pPr>
      <w:numPr>
        <w:numId w:val="15"/>
      </w:numPr>
    </w:pPr>
  </w:style>
  <w:style w:type="paragraph" w:customStyle="1" w:styleId="60">
    <w:name w:val="Заголовок безнумер. 6"/>
    <w:basedOn w:val="51"/>
    <w:next w:val="a"/>
    <w:uiPriority w:val="15"/>
    <w:qFormat/>
    <w:rsid w:val="0007433E"/>
    <w:pPr>
      <w:numPr>
        <w:ilvl w:val="5"/>
      </w:numPr>
      <w:outlineLvl w:val="5"/>
    </w:pPr>
  </w:style>
  <w:style w:type="paragraph" w:customStyle="1" w:styleId="70">
    <w:name w:val="Заголовок безнумер. 7"/>
    <w:basedOn w:val="60"/>
    <w:next w:val="a"/>
    <w:uiPriority w:val="16"/>
    <w:qFormat/>
    <w:rsid w:val="0007433E"/>
    <w:pPr>
      <w:numPr>
        <w:ilvl w:val="6"/>
      </w:numPr>
      <w:outlineLvl w:val="6"/>
    </w:pPr>
  </w:style>
  <w:style w:type="paragraph" w:customStyle="1" w:styleId="80">
    <w:name w:val="Заголовок безнумер. 8"/>
    <w:basedOn w:val="70"/>
    <w:next w:val="a"/>
    <w:uiPriority w:val="17"/>
    <w:qFormat/>
    <w:rsid w:val="0007433E"/>
    <w:pPr>
      <w:numPr>
        <w:ilvl w:val="7"/>
      </w:numPr>
      <w:outlineLvl w:val="7"/>
    </w:pPr>
  </w:style>
  <w:style w:type="paragraph" w:customStyle="1" w:styleId="90">
    <w:name w:val="Заголовок безнумер. 9"/>
    <w:basedOn w:val="80"/>
    <w:next w:val="a"/>
    <w:uiPriority w:val="18"/>
    <w:qFormat/>
    <w:rsid w:val="0007433E"/>
    <w:pPr>
      <w:numPr>
        <w:ilvl w:val="8"/>
      </w:numPr>
      <w:outlineLvl w:val="8"/>
    </w:pPr>
  </w:style>
  <w:style w:type="paragraph" w:customStyle="1" w:styleId="10">
    <w:name w:val="Маркер 1"/>
    <w:basedOn w:val="a"/>
    <w:link w:val="15"/>
    <w:uiPriority w:val="19"/>
    <w:qFormat/>
    <w:rsid w:val="0007433E"/>
    <w:pPr>
      <w:numPr>
        <w:numId w:val="16"/>
      </w:numPr>
      <w:tabs>
        <w:tab w:val="left" w:pos="1134"/>
      </w:tabs>
    </w:pPr>
  </w:style>
  <w:style w:type="paragraph" w:customStyle="1" w:styleId="20">
    <w:name w:val="Маркер 2"/>
    <w:basedOn w:val="10"/>
    <w:link w:val="25"/>
    <w:uiPriority w:val="20"/>
    <w:qFormat/>
    <w:rsid w:val="0007433E"/>
    <w:pPr>
      <w:numPr>
        <w:ilvl w:val="1"/>
      </w:numPr>
      <w:tabs>
        <w:tab w:val="clear" w:pos="1134"/>
        <w:tab w:val="clear" w:pos="1418"/>
        <w:tab w:val="left" w:pos="1843"/>
      </w:tabs>
    </w:pPr>
  </w:style>
  <w:style w:type="character" w:customStyle="1" w:styleId="15">
    <w:name w:val="Маркер 1 Знак"/>
    <w:basedOn w:val="a1"/>
    <w:link w:val="10"/>
    <w:uiPriority w:val="19"/>
    <w:rsid w:val="0007433E"/>
    <w:rPr>
      <w:rFonts w:ascii="Times New Roman" w:hAnsi="Times New Roman"/>
      <w:sz w:val="24"/>
    </w:rPr>
  </w:style>
  <w:style w:type="paragraph" w:customStyle="1" w:styleId="30">
    <w:name w:val="Маркер 3"/>
    <w:basedOn w:val="20"/>
    <w:link w:val="35"/>
    <w:uiPriority w:val="21"/>
    <w:qFormat/>
    <w:rsid w:val="0007433E"/>
    <w:pPr>
      <w:numPr>
        <w:ilvl w:val="2"/>
      </w:numPr>
      <w:tabs>
        <w:tab w:val="left" w:pos="1701"/>
        <w:tab w:val="left" w:pos="1985"/>
        <w:tab w:val="left" w:pos="2410"/>
      </w:tabs>
    </w:pPr>
  </w:style>
  <w:style w:type="paragraph" w:customStyle="1" w:styleId="40">
    <w:name w:val="Маркер 4"/>
    <w:basedOn w:val="30"/>
    <w:link w:val="43"/>
    <w:uiPriority w:val="22"/>
    <w:qFormat/>
    <w:rsid w:val="0007433E"/>
    <w:pPr>
      <w:numPr>
        <w:ilvl w:val="3"/>
      </w:numPr>
      <w:tabs>
        <w:tab w:val="clear" w:pos="1701"/>
        <w:tab w:val="clear" w:pos="2410"/>
        <w:tab w:val="left" w:pos="3119"/>
      </w:tabs>
    </w:pPr>
  </w:style>
  <w:style w:type="paragraph" w:customStyle="1" w:styleId="50">
    <w:name w:val="Маркер 5"/>
    <w:basedOn w:val="40"/>
    <w:link w:val="53"/>
    <w:uiPriority w:val="23"/>
    <w:qFormat/>
    <w:rsid w:val="0007433E"/>
    <w:pPr>
      <w:numPr>
        <w:ilvl w:val="4"/>
      </w:numPr>
      <w:tabs>
        <w:tab w:val="clear" w:pos="1985"/>
        <w:tab w:val="left" w:pos="2977"/>
        <w:tab w:val="left" w:pos="3828"/>
      </w:tabs>
    </w:pPr>
  </w:style>
  <w:style w:type="character" w:customStyle="1" w:styleId="25">
    <w:name w:val="Маркер 2 Знак"/>
    <w:basedOn w:val="15"/>
    <w:link w:val="20"/>
    <w:uiPriority w:val="20"/>
    <w:rsid w:val="0007433E"/>
    <w:rPr>
      <w:rFonts w:ascii="Times New Roman" w:hAnsi="Times New Roman"/>
      <w:sz w:val="24"/>
    </w:rPr>
  </w:style>
  <w:style w:type="character" w:customStyle="1" w:styleId="35">
    <w:name w:val="Маркер 3 Знак"/>
    <w:basedOn w:val="25"/>
    <w:link w:val="30"/>
    <w:uiPriority w:val="21"/>
    <w:rsid w:val="0007433E"/>
    <w:rPr>
      <w:rFonts w:ascii="Times New Roman" w:hAnsi="Times New Roman"/>
      <w:sz w:val="24"/>
    </w:rPr>
  </w:style>
  <w:style w:type="character" w:customStyle="1" w:styleId="43">
    <w:name w:val="Маркер 4 Знак"/>
    <w:basedOn w:val="35"/>
    <w:link w:val="40"/>
    <w:uiPriority w:val="22"/>
    <w:rsid w:val="0007433E"/>
    <w:rPr>
      <w:rFonts w:ascii="Times New Roman" w:hAnsi="Times New Roman"/>
      <w:sz w:val="24"/>
    </w:rPr>
  </w:style>
  <w:style w:type="paragraph" w:customStyle="1" w:styleId="12">
    <w:name w:val="Нумерация 1"/>
    <w:basedOn w:val="a"/>
    <w:link w:val="16"/>
    <w:uiPriority w:val="25"/>
    <w:qFormat/>
    <w:rsid w:val="0007433E"/>
    <w:pPr>
      <w:numPr>
        <w:numId w:val="24"/>
      </w:numPr>
      <w:tabs>
        <w:tab w:val="left" w:pos="1134"/>
      </w:tabs>
    </w:pPr>
  </w:style>
  <w:style w:type="character" w:customStyle="1" w:styleId="53">
    <w:name w:val="Маркер 5 Знак"/>
    <w:basedOn w:val="43"/>
    <w:link w:val="50"/>
    <w:uiPriority w:val="23"/>
    <w:rsid w:val="0007433E"/>
    <w:rPr>
      <w:rFonts w:ascii="Times New Roman" w:hAnsi="Times New Roman"/>
      <w:sz w:val="24"/>
    </w:rPr>
  </w:style>
  <w:style w:type="paragraph" w:customStyle="1" w:styleId="22">
    <w:name w:val="Нумерация 2"/>
    <w:basedOn w:val="12"/>
    <w:uiPriority w:val="26"/>
    <w:qFormat/>
    <w:rsid w:val="0007433E"/>
    <w:pPr>
      <w:numPr>
        <w:ilvl w:val="1"/>
      </w:numPr>
      <w:tabs>
        <w:tab w:val="clear" w:pos="1418"/>
        <w:tab w:val="left" w:pos="1985"/>
      </w:tabs>
    </w:pPr>
  </w:style>
  <w:style w:type="character" w:customStyle="1" w:styleId="16">
    <w:name w:val="Нумерация 1 Знак"/>
    <w:basedOn w:val="a1"/>
    <w:link w:val="12"/>
    <w:uiPriority w:val="25"/>
    <w:rsid w:val="0007433E"/>
    <w:rPr>
      <w:rFonts w:ascii="Times New Roman" w:hAnsi="Times New Roman"/>
      <w:sz w:val="24"/>
    </w:rPr>
  </w:style>
  <w:style w:type="paragraph" w:customStyle="1" w:styleId="33">
    <w:name w:val="Нумерация 3"/>
    <w:basedOn w:val="22"/>
    <w:uiPriority w:val="27"/>
    <w:qFormat/>
    <w:rsid w:val="0007433E"/>
    <w:pPr>
      <w:numPr>
        <w:ilvl w:val="2"/>
      </w:numPr>
      <w:tabs>
        <w:tab w:val="clear" w:pos="1134"/>
        <w:tab w:val="left" w:pos="1701"/>
        <w:tab w:val="left" w:pos="2410"/>
      </w:tabs>
    </w:pPr>
  </w:style>
  <w:style w:type="paragraph" w:customStyle="1" w:styleId="42">
    <w:name w:val="Нумерация 4"/>
    <w:basedOn w:val="33"/>
    <w:uiPriority w:val="28"/>
    <w:qFormat/>
    <w:rsid w:val="0007433E"/>
    <w:pPr>
      <w:numPr>
        <w:ilvl w:val="3"/>
      </w:numPr>
      <w:tabs>
        <w:tab w:val="clear" w:pos="1701"/>
        <w:tab w:val="clear" w:pos="2410"/>
        <w:tab w:val="left" w:pos="2835"/>
        <w:tab w:val="left" w:pos="3686"/>
      </w:tabs>
    </w:pPr>
  </w:style>
  <w:style w:type="paragraph" w:customStyle="1" w:styleId="52">
    <w:name w:val="Нумерация 5"/>
    <w:basedOn w:val="42"/>
    <w:uiPriority w:val="29"/>
    <w:qFormat/>
    <w:rsid w:val="0007433E"/>
    <w:pPr>
      <w:numPr>
        <w:ilvl w:val="4"/>
      </w:numPr>
      <w:tabs>
        <w:tab w:val="clear" w:pos="2835"/>
        <w:tab w:val="clear" w:pos="3686"/>
        <w:tab w:val="left" w:pos="3119"/>
        <w:tab w:val="left" w:pos="3402"/>
        <w:tab w:val="left" w:pos="4678"/>
      </w:tabs>
    </w:pPr>
  </w:style>
  <w:style w:type="paragraph" w:styleId="a7">
    <w:name w:val="caption"/>
    <w:aliases w:val="Название рисунка"/>
    <w:basedOn w:val="a"/>
    <w:next w:val="a"/>
    <w:uiPriority w:val="30"/>
    <w:qFormat/>
    <w:rsid w:val="0007433E"/>
    <w:pPr>
      <w:spacing w:after="200" w:line="240" w:lineRule="auto"/>
      <w:jc w:val="center"/>
    </w:pPr>
    <w:rPr>
      <w:b/>
      <w:iCs/>
      <w:szCs w:val="18"/>
    </w:rPr>
  </w:style>
  <w:style w:type="paragraph" w:customStyle="1" w:styleId="a8">
    <w:name w:val="Название таблицы"/>
    <w:basedOn w:val="a"/>
    <w:uiPriority w:val="31"/>
    <w:qFormat/>
    <w:rsid w:val="0007433E"/>
    <w:pPr>
      <w:jc w:val="center"/>
    </w:pPr>
    <w:rPr>
      <w:b/>
    </w:rPr>
  </w:style>
  <w:style w:type="paragraph" w:customStyle="1" w:styleId="100">
    <w:name w:val="Табл. текст 10 пт"/>
    <w:basedOn w:val="a"/>
    <w:uiPriority w:val="32"/>
    <w:qFormat/>
    <w:rsid w:val="0007433E"/>
    <w:rPr>
      <w:sz w:val="20"/>
    </w:rPr>
  </w:style>
  <w:style w:type="paragraph" w:customStyle="1" w:styleId="101">
    <w:name w:val="Табл. маркер 10 пт 1"/>
    <w:basedOn w:val="10"/>
    <w:uiPriority w:val="33"/>
    <w:qFormat/>
    <w:rsid w:val="0007433E"/>
    <w:pPr>
      <w:numPr>
        <w:numId w:val="25"/>
      </w:numPr>
      <w:tabs>
        <w:tab w:val="left" w:pos="993"/>
      </w:tabs>
    </w:pPr>
    <w:rPr>
      <w:sz w:val="20"/>
    </w:rPr>
  </w:style>
  <w:style w:type="paragraph" w:customStyle="1" w:styleId="102">
    <w:name w:val="Табл. маркер 10 пт 2"/>
    <w:basedOn w:val="101"/>
    <w:uiPriority w:val="34"/>
    <w:qFormat/>
    <w:rsid w:val="0007433E"/>
    <w:pPr>
      <w:numPr>
        <w:ilvl w:val="1"/>
      </w:numPr>
      <w:tabs>
        <w:tab w:val="clear" w:pos="992"/>
        <w:tab w:val="clear" w:pos="1134"/>
        <w:tab w:val="left" w:pos="1276"/>
      </w:tabs>
    </w:pPr>
  </w:style>
  <w:style w:type="paragraph" w:customStyle="1" w:styleId="103">
    <w:name w:val="Табл. маркер 10 пт 3"/>
    <w:basedOn w:val="102"/>
    <w:uiPriority w:val="35"/>
    <w:qFormat/>
    <w:rsid w:val="0007433E"/>
    <w:pPr>
      <w:numPr>
        <w:ilvl w:val="2"/>
      </w:numPr>
      <w:tabs>
        <w:tab w:val="clear" w:pos="1276"/>
        <w:tab w:val="left" w:pos="1560"/>
      </w:tabs>
    </w:pPr>
  </w:style>
  <w:style w:type="paragraph" w:customStyle="1" w:styleId="104">
    <w:name w:val="Табл. маркер 10 пт 4"/>
    <w:basedOn w:val="103"/>
    <w:uiPriority w:val="36"/>
    <w:qFormat/>
    <w:rsid w:val="0007433E"/>
    <w:pPr>
      <w:numPr>
        <w:ilvl w:val="3"/>
      </w:numPr>
      <w:tabs>
        <w:tab w:val="clear" w:pos="1559"/>
        <w:tab w:val="left" w:pos="567"/>
        <w:tab w:val="left" w:pos="1843"/>
      </w:tabs>
    </w:pPr>
  </w:style>
  <w:style w:type="paragraph" w:customStyle="1" w:styleId="105">
    <w:name w:val="Табл. маркер 10 пт 5"/>
    <w:basedOn w:val="104"/>
    <w:uiPriority w:val="37"/>
    <w:qFormat/>
    <w:rsid w:val="0007433E"/>
    <w:pPr>
      <w:numPr>
        <w:ilvl w:val="4"/>
      </w:numPr>
      <w:tabs>
        <w:tab w:val="clear" w:pos="1843"/>
      </w:tabs>
    </w:pPr>
  </w:style>
  <w:style w:type="paragraph" w:customStyle="1" w:styleId="1010">
    <w:name w:val="Табл. нумерация 10 пт 1"/>
    <w:basedOn w:val="12"/>
    <w:uiPriority w:val="38"/>
    <w:qFormat/>
    <w:rsid w:val="0007433E"/>
    <w:pPr>
      <w:numPr>
        <w:numId w:val="34"/>
      </w:numPr>
    </w:pPr>
    <w:rPr>
      <w:sz w:val="20"/>
    </w:rPr>
  </w:style>
  <w:style w:type="paragraph" w:customStyle="1" w:styleId="1020">
    <w:name w:val="Табл. нумерация 10 пт 2"/>
    <w:basedOn w:val="22"/>
    <w:uiPriority w:val="39"/>
    <w:qFormat/>
    <w:rsid w:val="0007433E"/>
    <w:pPr>
      <w:numPr>
        <w:numId w:val="34"/>
      </w:numPr>
      <w:tabs>
        <w:tab w:val="left" w:pos="992"/>
        <w:tab w:val="left" w:pos="1560"/>
      </w:tabs>
    </w:pPr>
    <w:rPr>
      <w:sz w:val="20"/>
    </w:rPr>
  </w:style>
  <w:style w:type="paragraph" w:customStyle="1" w:styleId="1030">
    <w:name w:val="Табл. нумерация 10 пт 3"/>
    <w:basedOn w:val="33"/>
    <w:uiPriority w:val="40"/>
    <w:qFormat/>
    <w:rsid w:val="0007433E"/>
    <w:pPr>
      <w:numPr>
        <w:numId w:val="34"/>
      </w:numPr>
      <w:tabs>
        <w:tab w:val="clear" w:pos="1701"/>
        <w:tab w:val="left" w:pos="1276"/>
      </w:tabs>
    </w:pPr>
    <w:rPr>
      <w:sz w:val="20"/>
    </w:rPr>
  </w:style>
  <w:style w:type="paragraph" w:customStyle="1" w:styleId="1040">
    <w:name w:val="Табл. нумерация 10 пт 4"/>
    <w:basedOn w:val="42"/>
    <w:uiPriority w:val="41"/>
    <w:qFormat/>
    <w:rsid w:val="0007433E"/>
    <w:pPr>
      <w:numPr>
        <w:numId w:val="34"/>
      </w:numPr>
      <w:tabs>
        <w:tab w:val="left" w:pos="2835"/>
      </w:tabs>
    </w:pPr>
    <w:rPr>
      <w:sz w:val="20"/>
    </w:rPr>
  </w:style>
  <w:style w:type="paragraph" w:customStyle="1" w:styleId="1050">
    <w:name w:val="Табл. нумерация 10 пт 5"/>
    <w:basedOn w:val="52"/>
    <w:uiPriority w:val="42"/>
    <w:qFormat/>
    <w:rsid w:val="0007433E"/>
    <w:pPr>
      <w:numPr>
        <w:numId w:val="34"/>
      </w:numPr>
      <w:tabs>
        <w:tab w:val="clear" w:pos="3402"/>
        <w:tab w:val="left" w:pos="2835"/>
      </w:tabs>
    </w:pPr>
    <w:rPr>
      <w:sz w:val="20"/>
    </w:rPr>
  </w:style>
  <w:style w:type="paragraph" w:customStyle="1" w:styleId="106">
    <w:name w:val="Табличн. заголовок 10 пт"/>
    <w:basedOn w:val="a8"/>
    <w:uiPriority w:val="31"/>
    <w:qFormat/>
    <w:rsid w:val="0007433E"/>
    <w:rPr>
      <w:sz w:val="20"/>
    </w:rPr>
  </w:style>
  <w:style w:type="paragraph" w:customStyle="1" w:styleId="110">
    <w:name w:val="Табличн. заголовок 11 пт"/>
    <w:basedOn w:val="106"/>
    <w:uiPriority w:val="43"/>
    <w:qFormat/>
    <w:rsid w:val="0007433E"/>
    <w:pPr>
      <w:ind w:left="709" w:firstLine="0"/>
    </w:pPr>
    <w:rPr>
      <w:sz w:val="22"/>
    </w:rPr>
  </w:style>
  <w:style w:type="paragraph" w:customStyle="1" w:styleId="111">
    <w:name w:val="Табл. маркер 11 пт 1"/>
    <w:basedOn w:val="101"/>
    <w:uiPriority w:val="45"/>
    <w:qFormat/>
    <w:rsid w:val="0007433E"/>
    <w:pPr>
      <w:numPr>
        <w:numId w:val="28"/>
      </w:numPr>
    </w:pPr>
    <w:rPr>
      <w:sz w:val="22"/>
    </w:rPr>
  </w:style>
  <w:style w:type="paragraph" w:customStyle="1" w:styleId="112">
    <w:name w:val="Табл. маркер 11 пт 2"/>
    <w:basedOn w:val="102"/>
    <w:uiPriority w:val="45"/>
    <w:qFormat/>
    <w:rsid w:val="0007433E"/>
    <w:pPr>
      <w:numPr>
        <w:numId w:val="28"/>
      </w:numPr>
    </w:pPr>
    <w:rPr>
      <w:sz w:val="22"/>
    </w:rPr>
  </w:style>
  <w:style w:type="paragraph" w:customStyle="1" w:styleId="113">
    <w:name w:val="Табл. маркер 11 пт 3"/>
    <w:basedOn w:val="103"/>
    <w:uiPriority w:val="46"/>
    <w:qFormat/>
    <w:rsid w:val="0007433E"/>
    <w:pPr>
      <w:numPr>
        <w:numId w:val="28"/>
      </w:numPr>
    </w:pPr>
    <w:rPr>
      <w:sz w:val="22"/>
    </w:rPr>
  </w:style>
  <w:style w:type="paragraph" w:customStyle="1" w:styleId="114">
    <w:name w:val="Табл. маркер 11 пт 4"/>
    <w:basedOn w:val="104"/>
    <w:uiPriority w:val="47"/>
    <w:qFormat/>
    <w:rsid w:val="0007433E"/>
    <w:pPr>
      <w:numPr>
        <w:numId w:val="28"/>
      </w:numPr>
    </w:pPr>
    <w:rPr>
      <w:sz w:val="22"/>
    </w:rPr>
  </w:style>
  <w:style w:type="paragraph" w:customStyle="1" w:styleId="115">
    <w:name w:val="Табл. маркер 11 пт 5"/>
    <w:basedOn w:val="105"/>
    <w:uiPriority w:val="48"/>
    <w:qFormat/>
    <w:rsid w:val="0007433E"/>
    <w:pPr>
      <w:numPr>
        <w:numId w:val="28"/>
      </w:numPr>
    </w:pPr>
    <w:rPr>
      <w:sz w:val="22"/>
    </w:rPr>
  </w:style>
  <w:style w:type="paragraph" w:customStyle="1" w:styleId="1110">
    <w:name w:val="Табл. нумерация 11 пт 1"/>
    <w:basedOn w:val="1010"/>
    <w:uiPriority w:val="49"/>
    <w:qFormat/>
    <w:rsid w:val="0007433E"/>
    <w:pPr>
      <w:numPr>
        <w:numId w:val="35"/>
      </w:numPr>
      <w:tabs>
        <w:tab w:val="clear" w:pos="708"/>
        <w:tab w:val="num" w:pos="1134"/>
      </w:tabs>
    </w:pPr>
    <w:rPr>
      <w:sz w:val="22"/>
    </w:rPr>
  </w:style>
  <w:style w:type="paragraph" w:customStyle="1" w:styleId="1120">
    <w:name w:val="Табл. нумерация 11 пт 2"/>
    <w:basedOn w:val="1020"/>
    <w:uiPriority w:val="50"/>
    <w:qFormat/>
    <w:rsid w:val="0007433E"/>
    <w:pPr>
      <w:numPr>
        <w:numId w:val="35"/>
      </w:numPr>
      <w:tabs>
        <w:tab w:val="clear" w:pos="991"/>
        <w:tab w:val="clear" w:pos="1134"/>
        <w:tab w:val="clear" w:pos="1560"/>
        <w:tab w:val="left" w:pos="1418"/>
      </w:tabs>
    </w:pPr>
    <w:rPr>
      <w:sz w:val="22"/>
    </w:rPr>
  </w:style>
  <w:style w:type="paragraph" w:customStyle="1" w:styleId="1130">
    <w:name w:val="Табл. нумерация 11 пт 3"/>
    <w:basedOn w:val="1120"/>
    <w:uiPriority w:val="51"/>
    <w:qFormat/>
    <w:rsid w:val="0007433E"/>
    <w:pPr>
      <w:numPr>
        <w:ilvl w:val="2"/>
      </w:numPr>
      <w:tabs>
        <w:tab w:val="clear" w:pos="1275"/>
        <w:tab w:val="clear" w:pos="1418"/>
      </w:tabs>
    </w:pPr>
  </w:style>
  <w:style w:type="paragraph" w:customStyle="1" w:styleId="1140">
    <w:name w:val="Табл. нумерация 11 пт 4"/>
    <w:basedOn w:val="1130"/>
    <w:uiPriority w:val="52"/>
    <w:qFormat/>
    <w:rsid w:val="0007433E"/>
    <w:pPr>
      <w:numPr>
        <w:ilvl w:val="3"/>
      </w:numPr>
      <w:tabs>
        <w:tab w:val="clear" w:pos="1558"/>
        <w:tab w:val="clear" w:pos="1985"/>
        <w:tab w:val="left" w:pos="567"/>
        <w:tab w:val="left" w:pos="2410"/>
      </w:tabs>
    </w:pPr>
  </w:style>
  <w:style w:type="paragraph" w:customStyle="1" w:styleId="1150">
    <w:name w:val="Табл. нумерация 11 пт 5"/>
    <w:basedOn w:val="1140"/>
    <w:uiPriority w:val="53"/>
    <w:qFormat/>
    <w:rsid w:val="0007433E"/>
    <w:pPr>
      <w:numPr>
        <w:ilvl w:val="4"/>
      </w:numPr>
      <w:tabs>
        <w:tab w:val="clear" w:pos="1842"/>
      </w:tabs>
    </w:pPr>
  </w:style>
  <w:style w:type="paragraph" w:customStyle="1" w:styleId="116">
    <w:name w:val="Табл. текст 11 пт"/>
    <w:basedOn w:val="100"/>
    <w:uiPriority w:val="44"/>
    <w:qFormat/>
    <w:rsid w:val="0007433E"/>
    <w:rPr>
      <w:sz w:val="22"/>
    </w:rPr>
  </w:style>
  <w:style w:type="paragraph" w:customStyle="1" w:styleId="120">
    <w:name w:val="Табличн. заголовок 12 пт"/>
    <w:basedOn w:val="106"/>
    <w:uiPriority w:val="54"/>
    <w:qFormat/>
    <w:rsid w:val="0007433E"/>
    <w:rPr>
      <w:sz w:val="24"/>
    </w:rPr>
  </w:style>
  <w:style w:type="paragraph" w:customStyle="1" w:styleId="126">
    <w:name w:val="Табл. текст 12 пт"/>
    <w:basedOn w:val="116"/>
    <w:uiPriority w:val="55"/>
    <w:qFormat/>
    <w:rsid w:val="0007433E"/>
    <w:rPr>
      <w:sz w:val="24"/>
    </w:rPr>
  </w:style>
  <w:style w:type="paragraph" w:customStyle="1" w:styleId="121">
    <w:name w:val="Табл. маркер 12 пт 1"/>
    <w:basedOn w:val="111"/>
    <w:uiPriority w:val="56"/>
    <w:qFormat/>
    <w:rsid w:val="0007433E"/>
    <w:pPr>
      <w:numPr>
        <w:numId w:val="36"/>
      </w:numPr>
    </w:pPr>
    <w:rPr>
      <w:sz w:val="24"/>
    </w:rPr>
  </w:style>
  <w:style w:type="paragraph" w:customStyle="1" w:styleId="122">
    <w:name w:val="Табл. маркер 12 пт 2"/>
    <w:basedOn w:val="112"/>
    <w:uiPriority w:val="57"/>
    <w:qFormat/>
    <w:rsid w:val="0007433E"/>
    <w:pPr>
      <w:numPr>
        <w:numId w:val="36"/>
      </w:numPr>
    </w:pPr>
    <w:rPr>
      <w:sz w:val="24"/>
    </w:rPr>
  </w:style>
  <w:style w:type="paragraph" w:customStyle="1" w:styleId="123">
    <w:name w:val="Табл. маркер 12 пт 3"/>
    <w:basedOn w:val="113"/>
    <w:uiPriority w:val="58"/>
    <w:qFormat/>
    <w:rsid w:val="0007433E"/>
    <w:pPr>
      <w:numPr>
        <w:numId w:val="36"/>
      </w:numPr>
    </w:pPr>
    <w:rPr>
      <w:sz w:val="24"/>
    </w:rPr>
  </w:style>
  <w:style w:type="paragraph" w:customStyle="1" w:styleId="124">
    <w:name w:val="Табл. маркер 12 пт 4"/>
    <w:basedOn w:val="114"/>
    <w:uiPriority w:val="59"/>
    <w:qFormat/>
    <w:rsid w:val="0007433E"/>
    <w:pPr>
      <w:numPr>
        <w:numId w:val="36"/>
      </w:numPr>
    </w:pPr>
    <w:rPr>
      <w:sz w:val="24"/>
    </w:rPr>
  </w:style>
  <w:style w:type="paragraph" w:customStyle="1" w:styleId="125">
    <w:name w:val="Табл. маркер 12 пт 5"/>
    <w:basedOn w:val="115"/>
    <w:uiPriority w:val="60"/>
    <w:qFormat/>
    <w:rsid w:val="0007433E"/>
    <w:pPr>
      <w:numPr>
        <w:numId w:val="36"/>
      </w:numPr>
    </w:pPr>
    <w:rPr>
      <w:sz w:val="24"/>
    </w:rPr>
  </w:style>
  <w:style w:type="paragraph" w:customStyle="1" w:styleId="1210">
    <w:name w:val="Табл. нумерация 12 пт 1"/>
    <w:basedOn w:val="1110"/>
    <w:uiPriority w:val="61"/>
    <w:qFormat/>
    <w:rsid w:val="0007433E"/>
    <w:pPr>
      <w:numPr>
        <w:numId w:val="37"/>
      </w:numPr>
      <w:tabs>
        <w:tab w:val="clear" w:pos="709"/>
        <w:tab w:val="left" w:pos="1276"/>
      </w:tabs>
    </w:pPr>
    <w:rPr>
      <w:sz w:val="24"/>
    </w:rPr>
  </w:style>
  <w:style w:type="paragraph" w:customStyle="1" w:styleId="1220">
    <w:name w:val="Табл. нумерация 12 пт 2"/>
    <w:basedOn w:val="1120"/>
    <w:uiPriority w:val="62"/>
    <w:qFormat/>
    <w:rsid w:val="0007433E"/>
    <w:pPr>
      <w:numPr>
        <w:numId w:val="37"/>
      </w:numPr>
      <w:tabs>
        <w:tab w:val="clear" w:pos="1418"/>
        <w:tab w:val="left" w:pos="992"/>
        <w:tab w:val="left" w:pos="1701"/>
      </w:tabs>
    </w:pPr>
    <w:rPr>
      <w:sz w:val="24"/>
    </w:rPr>
  </w:style>
  <w:style w:type="paragraph" w:customStyle="1" w:styleId="1230">
    <w:name w:val="Табл. нумерация 12 пт 3"/>
    <w:basedOn w:val="1130"/>
    <w:uiPriority w:val="63"/>
    <w:qFormat/>
    <w:rsid w:val="0007433E"/>
    <w:pPr>
      <w:numPr>
        <w:numId w:val="37"/>
      </w:numPr>
      <w:tabs>
        <w:tab w:val="clear" w:pos="1985"/>
        <w:tab w:val="left" w:pos="2127"/>
      </w:tabs>
    </w:pPr>
    <w:rPr>
      <w:sz w:val="24"/>
    </w:rPr>
  </w:style>
  <w:style w:type="paragraph" w:customStyle="1" w:styleId="1240">
    <w:name w:val="Табл. нумерация 12 пт 4"/>
    <w:basedOn w:val="1140"/>
    <w:uiPriority w:val="64"/>
    <w:qFormat/>
    <w:rsid w:val="0007433E"/>
    <w:pPr>
      <w:numPr>
        <w:numId w:val="37"/>
      </w:numPr>
      <w:tabs>
        <w:tab w:val="clear" w:pos="2410"/>
        <w:tab w:val="left" w:pos="2552"/>
      </w:tabs>
    </w:pPr>
    <w:rPr>
      <w:sz w:val="24"/>
    </w:rPr>
  </w:style>
  <w:style w:type="paragraph" w:customStyle="1" w:styleId="1250">
    <w:name w:val="Табл. нумерация 12 пт 5"/>
    <w:basedOn w:val="1150"/>
    <w:uiPriority w:val="65"/>
    <w:qFormat/>
    <w:rsid w:val="0007433E"/>
    <w:pPr>
      <w:numPr>
        <w:numId w:val="37"/>
      </w:numPr>
      <w:tabs>
        <w:tab w:val="clear" w:pos="2410"/>
        <w:tab w:val="left" w:pos="2977"/>
      </w:tabs>
    </w:pPr>
    <w:rPr>
      <w:sz w:val="24"/>
    </w:rPr>
  </w:style>
  <w:style w:type="character" w:styleId="a9">
    <w:name w:val="Hyperlink"/>
    <w:basedOn w:val="a1"/>
    <w:uiPriority w:val="99"/>
    <w:rsid w:val="0007433E"/>
    <w:rPr>
      <w:color w:val="0563C1" w:themeColor="hyperlink"/>
      <w:sz w:val="24"/>
      <w:u w:val="single"/>
    </w:rPr>
  </w:style>
  <w:style w:type="character" w:styleId="aa">
    <w:name w:val="FollowedHyperlink"/>
    <w:basedOn w:val="a1"/>
    <w:uiPriority w:val="99"/>
    <w:semiHidden/>
    <w:rsid w:val="0007433E"/>
    <w:rPr>
      <w:color w:val="954F72" w:themeColor="followedHyperlink"/>
      <w:u w:val="single"/>
    </w:rPr>
  </w:style>
  <w:style w:type="paragraph" w:customStyle="1" w:styleId="17">
    <w:name w:val="Приложение заголовок 1"/>
    <w:basedOn w:val="a"/>
    <w:uiPriority w:val="67"/>
    <w:qFormat/>
    <w:rsid w:val="0007433E"/>
    <w:pPr>
      <w:pageBreakBefore/>
      <w:spacing w:line="480" w:lineRule="auto"/>
      <w:jc w:val="right"/>
      <w:outlineLvl w:val="0"/>
    </w:pPr>
    <w:rPr>
      <w:b/>
      <w:sz w:val="28"/>
    </w:rPr>
  </w:style>
  <w:style w:type="paragraph" w:customStyle="1" w:styleId="26">
    <w:name w:val="Приложение заголовок 2"/>
    <w:basedOn w:val="17"/>
    <w:uiPriority w:val="68"/>
    <w:qFormat/>
    <w:rsid w:val="0007433E"/>
    <w:pPr>
      <w:outlineLvl w:val="1"/>
    </w:pPr>
  </w:style>
  <w:style w:type="character" w:customStyle="1" w:styleId="24">
    <w:name w:val="Заголовок 2 Знак"/>
    <w:basedOn w:val="a1"/>
    <w:link w:val="23"/>
    <w:uiPriority w:val="9"/>
    <w:semiHidden/>
    <w:rsid w:val="0060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29324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D46789"/>
    <w:pPr>
      <w:ind w:left="720"/>
      <w:contextualSpacing/>
    </w:pPr>
  </w:style>
  <w:style w:type="character" w:styleId="ad">
    <w:name w:val="annotation reference"/>
    <w:basedOn w:val="a1"/>
    <w:uiPriority w:val="99"/>
    <w:semiHidden/>
    <w:unhideWhenUsed/>
    <w:rsid w:val="008377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3778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837789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377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37789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377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837789"/>
    <w:rPr>
      <w:rFonts w:ascii="Segoe UI" w:hAnsi="Segoe UI" w:cs="Segoe UI"/>
      <w:sz w:val="18"/>
      <w:szCs w:val="18"/>
    </w:rPr>
  </w:style>
  <w:style w:type="character" w:customStyle="1" w:styleId="14">
    <w:name w:val="Заголовок 1 Знак"/>
    <w:basedOn w:val="a1"/>
    <w:link w:val="13"/>
    <w:uiPriority w:val="9"/>
    <w:rsid w:val="00074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3"/>
    <w:next w:val="a"/>
    <w:uiPriority w:val="39"/>
    <w:unhideWhenUsed/>
    <w:qFormat/>
    <w:rsid w:val="0007433E"/>
    <w:pPr>
      <w:spacing w:line="259" w:lineRule="auto"/>
      <w:ind w:firstLine="0"/>
      <w:outlineLvl w:val="9"/>
    </w:pPr>
    <w:rPr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07433E"/>
    <w:pPr>
      <w:spacing w:after="100"/>
    </w:pPr>
  </w:style>
  <w:style w:type="paragraph" w:styleId="27">
    <w:name w:val="toc 2"/>
    <w:basedOn w:val="a"/>
    <w:next w:val="a"/>
    <w:autoRedefine/>
    <w:uiPriority w:val="39"/>
    <w:unhideWhenUsed/>
    <w:rsid w:val="0007433E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07433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\Desktop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9B08-E30C-4619-BC9A-3E4CD1E0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53</TotalTime>
  <Pages>14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Акулин</dc:creator>
  <cp:keywords/>
  <dc:description/>
  <cp:lastModifiedBy>Наталия Каткова</cp:lastModifiedBy>
  <cp:revision>6</cp:revision>
  <dcterms:created xsi:type="dcterms:W3CDTF">2020-12-29T01:39:00Z</dcterms:created>
  <dcterms:modified xsi:type="dcterms:W3CDTF">2021-01-29T23:56:00Z</dcterms:modified>
</cp:coreProperties>
</file>