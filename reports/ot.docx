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C577A2" w:rsidRPr="00C577A2" w14:paraId="70D0F0D6" w14:textId="77777777" w:rsidTr="006B15CC">
        <w:tc>
          <w:tcPr>
            <w:tcW w:w="9571" w:type="dxa"/>
            <w:shd w:val="clear" w:color="auto" w:fill="auto"/>
          </w:tcPr>
          <w:p w14:paraId="25B02039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color w:val="000000" w:themeColor="text1"/>
                <w:sz w:val="24"/>
                <w:szCs w:val="24"/>
              </w:rPr>
            </w:pPr>
            <w:bookmarkStart w:id="0" w:name="_Hlk59610555"/>
            <w:bookmarkEnd w:id="0"/>
            <w:r w:rsidRPr="00C577A2">
              <w:rPr>
                <w:rFonts w:eastAsia="Calibri"/>
                <w:color w:val="000000" w:themeColor="text1"/>
              </w:rPr>
              <w:t>МИНИСТЕРСТВО НАУКИ И ВЫСШЕГО ОБРАЗОВАНИЯ РОССИЙСКОЙ ФЕДЕРАЦИИ</w:t>
            </w:r>
          </w:p>
        </w:tc>
      </w:tr>
      <w:tr w:rsidR="00C577A2" w:rsidRPr="00C577A2" w14:paraId="1069B1A1" w14:textId="77777777" w:rsidTr="006B15CC">
        <w:tc>
          <w:tcPr>
            <w:tcW w:w="9571" w:type="dxa"/>
            <w:shd w:val="clear" w:color="auto" w:fill="auto"/>
          </w:tcPr>
          <w:p w14:paraId="1AB4428C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color w:val="000000" w:themeColor="text1"/>
                <w:sz w:val="16"/>
                <w:szCs w:val="16"/>
              </w:rPr>
            </w:pPr>
            <w:r w:rsidRPr="00C577A2">
              <w:rPr>
                <w:rFonts w:eastAsia="Calibri"/>
                <w:color w:val="000000" w:themeColor="text1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C577A2" w:rsidRPr="00C577A2" w14:paraId="6A5680D6" w14:textId="77777777" w:rsidTr="006B15CC">
        <w:tc>
          <w:tcPr>
            <w:tcW w:w="9571" w:type="dxa"/>
            <w:shd w:val="clear" w:color="auto" w:fill="auto"/>
          </w:tcPr>
          <w:p w14:paraId="41D02CE1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b/>
                <w:color w:val="000000" w:themeColor="text1"/>
                <w:sz w:val="24"/>
                <w:szCs w:val="24"/>
              </w:rPr>
            </w:pPr>
            <w:r w:rsidRPr="00C577A2">
              <w:rPr>
                <w:rFonts w:eastAsia="Calibri"/>
                <w:b/>
                <w:color w:val="000000" w:themeColor="text1"/>
                <w:sz w:val="24"/>
                <w:szCs w:val="24"/>
              </w:rPr>
              <w:t>«МОСКОВСКИЙ ПОЛИТЕХНИЧЕСКИЙ УНИВЕРСИТЕТ»</w:t>
            </w:r>
          </w:p>
        </w:tc>
      </w:tr>
      <w:tr w:rsidR="00C577A2" w:rsidRPr="00C577A2" w14:paraId="78C85D04" w14:textId="77777777" w:rsidTr="006B15CC">
        <w:tc>
          <w:tcPr>
            <w:tcW w:w="9571" w:type="dxa"/>
            <w:shd w:val="clear" w:color="auto" w:fill="auto"/>
          </w:tcPr>
          <w:p w14:paraId="13998E6D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C577A2">
              <w:rPr>
                <w:rFonts w:eastAsia="Calibri"/>
                <w:b/>
                <w:color w:val="000000" w:themeColor="text1"/>
                <w:lang w:val="en-US"/>
              </w:rPr>
              <w:t>(</w:t>
            </w:r>
            <w:r w:rsidRPr="00C577A2">
              <w:rPr>
                <w:rFonts w:eastAsia="Calibri"/>
                <w:b/>
                <w:color w:val="000000" w:themeColor="text1"/>
              </w:rPr>
              <w:t xml:space="preserve">МОСКОВСКИЙ ПОЛИТЕХ) </w:t>
            </w:r>
          </w:p>
          <w:p w14:paraId="04F9A8AB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</w:tr>
      <w:tr w:rsidR="0062492D" w:rsidRPr="00C577A2" w14:paraId="1A254901" w14:textId="77777777" w:rsidTr="006B15CC">
        <w:tc>
          <w:tcPr>
            <w:tcW w:w="9571" w:type="dxa"/>
            <w:shd w:val="clear" w:color="auto" w:fill="auto"/>
          </w:tcPr>
          <w:p w14:paraId="39A56BCC" w14:textId="77777777" w:rsidR="0062492D" w:rsidRPr="00C577A2" w:rsidRDefault="0062492D" w:rsidP="0062492D">
            <w:pPr>
              <w:spacing w:line="240" w:lineRule="auto"/>
              <w:jc w:val="center"/>
              <w:rPr>
                <w:rFonts w:eastAsia="Calibri"/>
                <w:color w:val="000000" w:themeColor="text1"/>
              </w:rPr>
            </w:pPr>
            <w:r w:rsidRPr="00C577A2">
              <w:rPr>
                <w:rFonts w:eastAsia="Calibri"/>
                <w:color w:val="000000" w:themeColor="text1"/>
              </w:rPr>
              <w:t xml:space="preserve">Факультет информационных технологий </w:t>
            </w:r>
          </w:p>
        </w:tc>
      </w:tr>
    </w:tbl>
    <w:p w14:paraId="236E6150" w14:textId="77777777" w:rsidR="0062492D" w:rsidRPr="00C577A2" w:rsidRDefault="0062492D" w:rsidP="0062492D">
      <w:pPr>
        <w:tabs>
          <w:tab w:val="left" w:pos="9000"/>
        </w:tabs>
        <w:spacing w:line="240" w:lineRule="auto"/>
        <w:rPr>
          <w:color w:val="000000" w:themeColor="text1"/>
          <w:sz w:val="24"/>
          <w:szCs w:val="24"/>
        </w:rPr>
      </w:pPr>
    </w:p>
    <w:p w14:paraId="5C980B82" w14:textId="77777777" w:rsidR="0062492D" w:rsidRPr="00C577A2" w:rsidRDefault="0062492D" w:rsidP="0062492D">
      <w:pPr>
        <w:tabs>
          <w:tab w:val="left" w:pos="9000"/>
        </w:tabs>
        <w:spacing w:line="240" w:lineRule="auto"/>
        <w:rPr>
          <w:color w:val="000000" w:themeColor="text1"/>
          <w:sz w:val="24"/>
          <w:szCs w:val="24"/>
        </w:rPr>
      </w:pPr>
    </w:p>
    <w:p w14:paraId="4FFE6513" w14:textId="77777777" w:rsidR="0062492D" w:rsidRPr="00C577A2" w:rsidRDefault="0062492D" w:rsidP="0062492D">
      <w:pPr>
        <w:tabs>
          <w:tab w:val="left" w:pos="9000"/>
          <w:tab w:val="left" w:pos="9360"/>
        </w:tabs>
        <w:spacing w:line="240" w:lineRule="auto"/>
        <w:rPr>
          <w:color w:val="000000" w:themeColor="text1"/>
          <w:sz w:val="24"/>
          <w:szCs w:val="24"/>
        </w:rPr>
      </w:pPr>
      <w:r w:rsidRPr="00C577A2">
        <w:rPr>
          <w:color w:val="000000" w:themeColor="text1"/>
          <w:sz w:val="24"/>
          <w:szCs w:val="24"/>
        </w:rPr>
        <w:t>Кафедра «Прикладная информатика»</w:t>
      </w:r>
    </w:p>
    <w:p w14:paraId="6D78647D" w14:textId="6328C9FC" w:rsidR="0062492D" w:rsidRPr="00C577A2" w:rsidRDefault="0062492D" w:rsidP="0062492D">
      <w:pPr>
        <w:tabs>
          <w:tab w:val="left" w:pos="9000"/>
          <w:tab w:val="left" w:pos="9360"/>
        </w:tabs>
        <w:spacing w:line="240" w:lineRule="auto"/>
        <w:rPr>
          <w:color w:val="000000" w:themeColor="text1"/>
          <w:sz w:val="24"/>
          <w:szCs w:val="24"/>
        </w:rPr>
      </w:pPr>
      <w:r w:rsidRPr="00C577A2">
        <w:rPr>
          <w:color w:val="000000" w:themeColor="text1"/>
          <w:sz w:val="24"/>
          <w:szCs w:val="24"/>
        </w:rPr>
        <w:t>Форма обучения: очная</w:t>
      </w:r>
    </w:p>
    <w:p w14:paraId="7F0C1EB8" w14:textId="77777777" w:rsidR="00E5741D" w:rsidRPr="00C577A2" w:rsidRDefault="00E5741D" w:rsidP="0062492D">
      <w:pPr>
        <w:pStyle w:val="12"/>
        <w:spacing w:line="240" w:lineRule="auto"/>
        <w:rPr>
          <w:b/>
          <w:color w:val="000000" w:themeColor="text1"/>
        </w:rPr>
      </w:pPr>
    </w:p>
    <w:p w14:paraId="0F037048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55B7CDD4" w14:textId="77777777" w:rsidR="00E5741D" w:rsidRPr="00C577A2" w:rsidRDefault="00E5741D" w:rsidP="006961EC">
      <w:pPr>
        <w:pStyle w:val="12"/>
        <w:ind w:firstLine="0"/>
        <w:jc w:val="both"/>
        <w:rPr>
          <w:b/>
          <w:color w:val="000000" w:themeColor="text1"/>
        </w:rPr>
      </w:pPr>
    </w:p>
    <w:p w14:paraId="076024E5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  <w:r w:rsidRPr="00C577A2">
        <w:rPr>
          <w:b/>
          <w:color w:val="000000" w:themeColor="text1"/>
        </w:rPr>
        <w:t>ОТЧЕТ</w:t>
      </w:r>
    </w:p>
    <w:p w14:paraId="31DCF835" w14:textId="24868B50" w:rsidR="005139F8" w:rsidRPr="00365DC9" w:rsidRDefault="0037794A" w:rsidP="000165E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 w:themeColor="text1"/>
        </w:rPr>
      </w:pPr>
      <w:r w:rsidRPr="00C577A2">
        <w:rPr>
          <w:b/>
          <w:color w:val="000000" w:themeColor="text1"/>
        </w:rPr>
        <w:t xml:space="preserve">          </w:t>
      </w:r>
      <w:r w:rsidR="001F42A0">
        <w:rPr>
          <w:b/>
          <w:color w:val="000000" w:themeColor="text1"/>
        </w:rPr>
        <w:t>о выполнении проекта</w:t>
      </w:r>
      <w:r w:rsidR="005139F8" w:rsidRPr="00C577A2">
        <w:rPr>
          <w:b/>
          <w:color w:val="000000" w:themeColor="text1"/>
        </w:rPr>
        <w:br/>
      </w:r>
      <w:r w:rsidR="00FE754D" w:rsidRPr="00C577A2">
        <w:rPr>
          <w:b/>
          <w:color w:val="000000" w:themeColor="text1"/>
        </w:rPr>
        <w:t xml:space="preserve"> </w:t>
      </w:r>
      <w:r w:rsidR="003754ED" w:rsidRPr="00C577A2">
        <w:rPr>
          <w:b/>
          <w:color w:val="000000" w:themeColor="text1"/>
        </w:rPr>
        <w:t xml:space="preserve"> </w:t>
      </w:r>
      <w:r w:rsidR="005F7954" w:rsidRPr="00C577A2">
        <w:rPr>
          <w:b/>
          <w:color w:val="000000" w:themeColor="text1"/>
        </w:rPr>
        <w:t xml:space="preserve">   </w:t>
      </w:r>
      <w:r w:rsidR="00665FDE" w:rsidRPr="00C577A2">
        <w:rPr>
          <w:b/>
          <w:color w:val="000000" w:themeColor="text1"/>
        </w:rPr>
        <w:t xml:space="preserve">   </w:t>
      </w:r>
      <w:r w:rsidR="00365DC9">
        <w:rPr>
          <w:b/>
          <w:color w:val="000000" w:themeColor="text1"/>
        </w:rPr>
        <w:t>«</w:t>
      </w:r>
      <w:r w:rsidR="00E416F6">
        <w:rPr>
          <w:b/>
          <w:color w:val="000000" w:themeColor="text1"/>
        </w:rPr>
        <w:t xml:space="preserve">Проект информационной системы финансового планирования, предоставляющей услугу подбора индивидуальных инвестиционных предложений клиентам компании </w:t>
      </w:r>
      <w:r w:rsidR="00E416F6">
        <w:rPr>
          <w:b/>
          <w:color w:val="000000" w:themeColor="text1"/>
          <w:lang w:val="en-US"/>
        </w:rPr>
        <w:t>ZLP</w:t>
      </w:r>
      <w:r w:rsidR="00E416F6" w:rsidRPr="00E416F6">
        <w:rPr>
          <w:b/>
          <w:color w:val="000000" w:themeColor="text1"/>
        </w:rPr>
        <w:t xml:space="preserve"> </w:t>
      </w:r>
      <w:r w:rsidR="00E416F6">
        <w:rPr>
          <w:b/>
          <w:color w:val="000000" w:themeColor="text1"/>
          <w:lang w:val="en-US"/>
        </w:rPr>
        <w:t>Technologies</w:t>
      </w:r>
      <w:r w:rsidR="00365DC9">
        <w:rPr>
          <w:b/>
          <w:color w:val="000000" w:themeColor="text1"/>
        </w:rPr>
        <w:t>»</w:t>
      </w:r>
    </w:p>
    <w:p w14:paraId="0E7427BB" w14:textId="052ACA5F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1924EFCD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39104E29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419347B2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4A325879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  <w:r w:rsidRPr="00C577A2">
        <w:rPr>
          <w:b/>
          <w:color w:val="000000" w:themeColor="text1"/>
        </w:rPr>
        <w:t>по дисциплине</w:t>
      </w:r>
    </w:p>
    <w:p w14:paraId="0878E783" w14:textId="12CD7209" w:rsidR="00E5741D" w:rsidRPr="00C577A2" w:rsidRDefault="00E5741D" w:rsidP="007B295B">
      <w:pPr>
        <w:pStyle w:val="12"/>
        <w:rPr>
          <w:b/>
          <w:color w:val="000000" w:themeColor="text1"/>
        </w:rPr>
      </w:pPr>
      <w:r w:rsidRPr="00C577A2">
        <w:rPr>
          <w:b/>
          <w:color w:val="000000" w:themeColor="text1"/>
        </w:rPr>
        <w:t>«</w:t>
      </w:r>
      <w:r w:rsidR="00365DC9">
        <w:rPr>
          <w:b/>
          <w:color w:val="000000" w:themeColor="text1"/>
        </w:rPr>
        <w:t>Проектная дея</w:t>
      </w:r>
      <w:r w:rsidR="00150F6A">
        <w:rPr>
          <w:b/>
          <w:color w:val="000000" w:themeColor="text1"/>
        </w:rPr>
        <w:t>тельность</w:t>
      </w:r>
      <w:r w:rsidRPr="00C577A2">
        <w:rPr>
          <w:b/>
          <w:color w:val="000000" w:themeColor="text1"/>
        </w:rPr>
        <w:t>»</w:t>
      </w:r>
    </w:p>
    <w:p w14:paraId="21563FFE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6341FD54" w14:textId="77777777" w:rsidR="007B295B" w:rsidRPr="00C577A2" w:rsidRDefault="007B295B" w:rsidP="00784D75">
      <w:pPr>
        <w:pStyle w:val="12"/>
        <w:ind w:firstLine="0"/>
        <w:jc w:val="both"/>
        <w:rPr>
          <w:b/>
          <w:color w:val="000000" w:themeColor="text1"/>
        </w:rPr>
      </w:pPr>
    </w:p>
    <w:p w14:paraId="75A073BA" w14:textId="77777777" w:rsidR="007B295B" w:rsidRPr="00C577A2" w:rsidRDefault="007B295B" w:rsidP="007B295B">
      <w:pPr>
        <w:pStyle w:val="12"/>
        <w:rPr>
          <w:b/>
          <w:color w:val="000000" w:themeColor="text1"/>
        </w:rPr>
      </w:pPr>
    </w:p>
    <w:p w14:paraId="27849C36" w14:textId="77777777" w:rsidR="007B295B" w:rsidRPr="00C577A2" w:rsidRDefault="007B295B" w:rsidP="007B295B">
      <w:pPr>
        <w:pStyle w:val="12"/>
        <w:rPr>
          <w:b/>
          <w:color w:val="000000" w:themeColor="text1"/>
        </w:rPr>
      </w:pPr>
    </w:p>
    <w:p w14:paraId="5B13197E" w14:textId="77777777" w:rsidR="00E5741D" w:rsidRPr="00C577A2" w:rsidRDefault="00E5741D" w:rsidP="00FE3549">
      <w:pPr>
        <w:pStyle w:val="12"/>
        <w:ind w:firstLine="0"/>
        <w:jc w:val="both"/>
        <w:rPr>
          <w:b/>
          <w:color w:val="000000" w:themeColor="text1"/>
        </w:rPr>
      </w:pPr>
    </w:p>
    <w:p w14:paraId="06C5D4AA" w14:textId="77777777" w:rsidR="00E5741D" w:rsidRPr="00C577A2" w:rsidRDefault="00E5741D" w:rsidP="007B295B">
      <w:pPr>
        <w:pStyle w:val="12"/>
        <w:rPr>
          <w:b/>
          <w:color w:val="000000" w:themeColor="text1"/>
        </w:rPr>
      </w:pPr>
    </w:p>
    <w:p w14:paraId="4E445977" w14:textId="77777777" w:rsidR="004234D2" w:rsidRPr="00C577A2" w:rsidRDefault="004234D2" w:rsidP="004234D2">
      <w:pPr>
        <w:pStyle w:val="12"/>
        <w:rPr>
          <w:color w:val="000000" w:themeColor="text1"/>
        </w:rPr>
      </w:pPr>
      <w:bookmarkStart w:id="1" w:name="_Toc496877924"/>
      <w:r w:rsidRPr="00C577A2">
        <w:rPr>
          <w:color w:val="000000" w:themeColor="text1"/>
        </w:rPr>
        <w:t>Студент</w:t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</w:r>
      <w:r w:rsidRPr="00C577A2">
        <w:rPr>
          <w:color w:val="000000" w:themeColor="text1"/>
        </w:rPr>
        <w:tab/>
        <w:t>(Н.А. Каткова)</w:t>
      </w:r>
    </w:p>
    <w:p w14:paraId="2F291827" w14:textId="2530BC22" w:rsidR="004234D2" w:rsidRPr="00C577A2" w:rsidRDefault="004234D2" w:rsidP="004234D2">
      <w:pPr>
        <w:pStyle w:val="12"/>
        <w:rPr>
          <w:color w:val="000000" w:themeColor="text1"/>
          <w:sz w:val="24"/>
          <w:szCs w:val="24"/>
        </w:rPr>
      </w:pPr>
      <w:r w:rsidRPr="00C577A2">
        <w:rPr>
          <w:color w:val="000000" w:themeColor="text1"/>
          <w:sz w:val="24"/>
          <w:szCs w:val="24"/>
        </w:rPr>
        <w:t xml:space="preserve">                        </w:t>
      </w:r>
      <w:r w:rsidR="00DA4C88" w:rsidRPr="00DA4C88">
        <w:rPr>
          <w:color w:val="000000" w:themeColor="text1"/>
          <w:sz w:val="24"/>
          <w:szCs w:val="24"/>
        </w:rPr>
        <w:t xml:space="preserve">                                                        </w:t>
      </w:r>
      <w:r w:rsidR="00DA4C88" w:rsidRPr="00DA4C88">
        <w:rPr>
          <w:color w:val="000000" w:themeColor="text1"/>
          <w:szCs w:val="24"/>
        </w:rPr>
        <w:t xml:space="preserve">                 </w:t>
      </w:r>
      <w:bookmarkStart w:id="2" w:name="_GoBack"/>
      <w:bookmarkEnd w:id="2"/>
      <w:r w:rsidR="00DA4C88" w:rsidRPr="00DA4C88">
        <w:rPr>
          <w:color w:val="000000" w:themeColor="text1"/>
          <w:szCs w:val="24"/>
        </w:rPr>
        <w:t xml:space="preserve">     (И.А. Акулин)</w:t>
      </w:r>
      <w:r w:rsidRPr="00DA4C88">
        <w:rPr>
          <w:color w:val="000000" w:themeColor="text1"/>
          <w:szCs w:val="24"/>
        </w:rPr>
        <w:t xml:space="preserve">         </w:t>
      </w:r>
      <w:r w:rsidRPr="00C577A2">
        <w:rPr>
          <w:color w:val="000000" w:themeColor="text1"/>
          <w:sz w:val="24"/>
          <w:szCs w:val="24"/>
        </w:rPr>
        <w:tab/>
      </w:r>
      <w:r w:rsidRPr="00C577A2">
        <w:rPr>
          <w:color w:val="000000" w:themeColor="text1"/>
          <w:sz w:val="24"/>
          <w:szCs w:val="24"/>
        </w:rPr>
        <w:tab/>
      </w:r>
    </w:p>
    <w:p w14:paraId="5690558D" w14:textId="77777777" w:rsidR="004234D2" w:rsidRPr="00C577A2" w:rsidRDefault="004234D2" w:rsidP="004234D2">
      <w:pPr>
        <w:pStyle w:val="12"/>
        <w:rPr>
          <w:color w:val="000000" w:themeColor="text1"/>
        </w:rPr>
      </w:pPr>
    </w:p>
    <w:p w14:paraId="433FE931" w14:textId="2CDDA15C" w:rsidR="00D11499" w:rsidRPr="00C577A2" w:rsidRDefault="004234D2" w:rsidP="008873B7">
      <w:pPr>
        <w:pStyle w:val="12"/>
        <w:rPr>
          <w:b/>
          <w:color w:val="000000" w:themeColor="text1"/>
        </w:rPr>
      </w:pPr>
      <w:r w:rsidRPr="00C577A2">
        <w:rPr>
          <w:b/>
          <w:color w:val="000000" w:themeColor="text1"/>
        </w:rPr>
        <w:lastRenderedPageBreak/>
        <w:t>Москва 2020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2068148311"/>
        <w:docPartObj>
          <w:docPartGallery w:val="Table of Contents"/>
          <w:docPartUnique/>
        </w:docPartObj>
      </w:sdtPr>
      <w:sdtEndPr/>
      <w:sdtContent>
        <w:p w14:paraId="05E1E721" w14:textId="77777777" w:rsidR="00D11499" w:rsidRPr="00C577A2" w:rsidRDefault="00D11499" w:rsidP="00FA1EE6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</w:p>
        <w:p w14:paraId="466C86CC" w14:textId="77777777" w:rsidR="00D11499" w:rsidRPr="00C577A2" w:rsidRDefault="00D11499" w:rsidP="00D80D35">
          <w:pPr>
            <w:jc w:val="center"/>
            <w:rPr>
              <w:color w:val="000000" w:themeColor="text1"/>
              <w:lang w:eastAsia="ru-RU"/>
            </w:rPr>
          </w:pPr>
          <w:r w:rsidRPr="00C577A2">
            <w:rPr>
              <w:color w:val="000000" w:themeColor="text1"/>
              <w:lang w:eastAsia="ru-RU"/>
            </w:rPr>
            <w:t>СОДЕРЖАНИЕ</w:t>
          </w:r>
        </w:p>
        <w:p w14:paraId="4C7C2796" w14:textId="77777777" w:rsidR="00D11499" w:rsidRPr="00C577A2" w:rsidRDefault="00D11499" w:rsidP="00FA1EE6">
          <w:pPr>
            <w:rPr>
              <w:color w:val="000000" w:themeColor="text1"/>
              <w:lang w:eastAsia="ru-RU"/>
            </w:rPr>
          </w:pPr>
        </w:p>
        <w:p w14:paraId="4F02539B" w14:textId="1D78EDEA" w:rsidR="006559C0" w:rsidRDefault="00D114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577A2">
            <w:rPr>
              <w:color w:val="000000" w:themeColor="text1"/>
            </w:rPr>
            <w:fldChar w:fldCharType="begin"/>
          </w:r>
          <w:r w:rsidRPr="00C577A2">
            <w:rPr>
              <w:color w:val="000000" w:themeColor="text1"/>
            </w:rPr>
            <w:instrText xml:space="preserve"> TOC \o "1-3" \h \z \u </w:instrText>
          </w:r>
          <w:r w:rsidRPr="00C577A2">
            <w:rPr>
              <w:color w:val="000000" w:themeColor="text1"/>
            </w:rPr>
            <w:fldChar w:fldCharType="separate"/>
          </w:r>
          <w:hyperlink w:anchor="_Toc62102822" w:history="1">
            <w:r w:rsidR="006559C0" w:rsidRPr="003A2552">
              <w:rPr>
                <w:rStyle w:val="ab"/>
                <w:noProof/>
              </w:rPr>
              <w:t>ВВЕДЕНИЕ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_Toc62102822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3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274E4DBB" w14:textId="3F646269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3" w:history="1">
            <w:r w:rsidR="006559C0" w:rsidRPr="003A2552">
              <w:rPr>
                <w:rStyle w:val="ab"/>
                <w:bCs/>
                <w:noProof/>
              </w:rPr>
              <w:t>1.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Содержание задания и план работы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_Toc62102823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0208D268" w14:textId="626E4C1F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4" w:history="1">
            <w:r w:rsidR="006559C0" w:rsidRPr="003A2552">
              <w:rPr>
                <w:rStyle w:val="ab"/>
                <w:bCs/>
                <w:noProof/>
              </w:rPr>
              <w:t>2.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Участники проекта и роли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_Toc62102824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277CA099" w14:textId="5912CA83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5" w:history="1">
            <w:r w:rsidR="006559C0" w:rsidRPr="003A2552">
              <w:rPr>
                <w:rStyle w:val="ab"/>
                <w:bCs/>
                <w:noProof/>
              </w:rPr>
              <w:t>3.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Индивидуальные планы участников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_Toc62102825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7329C5A1" w14:textId="2587D127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6" w:history="1">
            <w:r w:rsidR="006559C0" w:rsidRPr="003A2552">
              <w:rPr>
                <w:rStyle w:val="ab"/>
                <w:bCs/>
                <w:noProof/>
              </w:rPr>
              <w:t>4.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Этап подготовки и формирования технического задания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_Toc62102826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248F9D3D" w14:textId="24460C03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7" w:history="1">
            <w:r w:rsidR="006559C0" w:rsidRPr="003A2552">
              <w:rPr>
                <w:rStyle w:val="ab"/>
                <w:bCs/>
                <w:noProof/>
              </w:rPr>
              <w:t>5.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Этап разработки приложения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_Toc62102827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348FE86E" w14:textId="17A826A3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8" w:history="1">
            <w:r w:rsidR="006559C0" w:rsidRPr="003A2552">
              <w:rPr>
                <w:rStyle w:val="ab"/>
                <w:bCs/>
                <w:noProof/>
              </w:rPr>
              <w:t>6.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Этап тестирования и подведения итогов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_Toc62102828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0FD49171" w14:textId="2C99DF94" w:rsidR="006559C0" w:rsidRDefault="00DB33B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29" w:history="1">
            <w:r w:rsidR="006559C0" w:rsidRPr="003A2552">
              <w:rPr>
                <w:rStyle w:val="ab"/>
                <w:bCs/>
                <w:noProof/>
              </w:rPr>
              <w:t>7.</w:t>
            </w:r>
            <w:r w:rsidR="00655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59C0" w:rsidRPr="003A2552">
              <w:rPr>
                <w:rStyle w:val="ab"/>
                <w:bCs/>
                <w:noProof/>
              </w:rPr>
              <w:t>Результаты работ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_Toc62102829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68DC487B" w14:textId="37057F62" w:rsidR="006559C0" w:rsidRDefault="00DB33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2102830" w:history="1">
            <w:r w:rsidR="006559C0" w:rsidRPr="003A2552">
              <w:rPr>
                <w:rStyle w:val="ab"/>
                <w:noProof/>
              </w:rPr>
              <w:t>ЗАКЛЮЧЕНИЕ</w:t>
            </w:r>
            <w:r w:rsidR="006559C0">
              <w:rPr>
                <w:noProof/>
                <w:webHidden/>
              </w:rPr>
              <w:tab/>
            </w:r>
            <w:r w:rsidR="006559C0">
              <w:rPr>
                <w:noProof/>
                <w:webHidden/>
              </w:rPr>
              <w:fldChar w:fldCharType="begin"/>
            </w:r>
            <w:r w:rsidR="006559C0">
              <w:rPr>
                <w:noProof/>
                <w:webHidden/>
              </w:rPr>
              <w:instrText xml:space="preserve"> PAGEREF _Toc62102830 \h </w:instrText>
            </w:r>
            <w:r w:rsidR="006559C0">
              <w:rPr>
                <w:noProof/>
                <w:webHidden/>
              </w:rPr>
            </w:r>
            <w:r w:rsidR="006559C0">
              <w:rPr>
                <w:noProof/>
                <w:webHidden/>
              </w:rPr>
              <w:fldChar w:fldCharType="separate"/>
            </w:r>
            <w:r w:rsidR="006559C0">
              <w:rPr>
                <w:noProof/>
                <w:webHidden/>
              </w:rPr>
              <w:t>4</w:t>
            </w:r>
            <w:r w:rsidR="006559C0">
              <w:rPr>
                <w:noProof/>
                <w:webHidden/>
              </w:rPr>
              <w:fldChar w:fldCharType="end"/>
            </w:r>
          </w:hyperlink>
        </w:p>
        <w:p w14:paraId="6433D337" w14:textId="65D58BDF" w:rsidR="00D11499" w:rsidRPr="00C577A2" w:rsidRDefault="00D11499" w:rsidP="00FA1EE6">
          <w:pPr>
            <w:rPr>
              <w:color w:val="000000" w:themeColor="text1"/>
            </w:rPr>
          </w:pPr>
          <w:r w:rsidRPr="00C577A2">
            <w:rPr>
              <w:color w:val="000000" w:themeColor="text1"/>
            </w:rPr>
            <w:fldChar w:fldCharType="end"/>
          </w:r>
        </w:p>
      </w:sdtContent>
    </w:sdt>
    <w:p w14:paraId="122427F7" w14:textId="24834F59" w:rsidR="00631BA9" w:rsidRPr="00C577A2" w:rsidRDefault="00D11499" w:rsidP="00AB7083">
      <w:pPr>
        <w:rPr>
          <w:color w:val="000000" w:themeColor="text1"/>
        </w:rPr>
      </w:pPr>
      <w:r w:rsidRPr="00C577A2">
        <w:rPr>
          <w:color w:val="000000" w:themeColor="text1"/>
        </w:rPr>
        <w:br w:type="page"/>
      </w:r>
    </w:p>
    <w:p w14:paraId="3FB695F9" w14:textId="101DE3DC" w:rsidR="00CF0337" w:rsidRPr="00C577A2" w:rsidRDefault="00E5741D" w:rsidP="00CF0337">
      <w:pPr>
        <w:pStyle w:val="1"/>
        <w:rPr>
          <w:b w:val="0"/>
          <w:bCs w:val="0"/>
          <w:color w:val="000000" w:themeColor="text1"/>
        </w:rPr>
      </w:pPr>
      <w:bookmarkStart w:id="3" w:name="_Toc62102822"/>
      <w:r w:rsidRPr="00C577A2">
        <w:rPr>
          <w:b w:val="0"/>
          <w:bCs w:val="0"/>
          <w:color w:val="000000" w:themeColor="text1"/>
        </w:rPr>
        <w:lastRenderedPageBreak/>
        <w:t>ВВЕДЕНИЕ</w:t>
      </w:r>
      <w:bookmarkStart w:id="4" w:name="_Hlk19554054"/>
      <w:bookmarkStart w:id="5" w:name="Gost732"/>
      <w:bookmarkEnd w:id="3"/>
    </w:p>
    <w:bookmarkEnd w:id="4"/>
    <w:bookmarkEnd w:id="5"/>
    <w:p w14:paraId="04AA6211" w14:textId="77777777" w:rsidR="00D766DC" w:rsidRPr="00C577A2" w:rsidRDefault="00D766DC">
      <w:pPr>
        <w:spacing w:after="200" w:line="276" w:lineRule="auto"/>
        <w:ind w:right="0" w:firstLine="0"/>
        <w:jc w:val="left"/>
        <w:rPr>
          <w:color w:val="000000" w:themeColor="text1"/>
        </w:rPr>
      </w:pPr>
    </w:p>
    <w:p w14:paraId="04335E9B" w14:textId="52F1DCCA" w:rsidR="00826D92" w:rsidRPr="00C577A2" w:rsidRDefault="00826D92" w:rsidP="00826D92">
      <w:pPr>
        <w:spacing w:after="200" w:line="276" w:lineRule="auto"/>
        <w:ind w:right="0" w:firstLine="0"/>
        <w:jc w:val="left"/>
        <w:rPr>
          <w:color w:val="000000" w:themeColor="text1"/>
        </w:rPr>
      </w:pPr>
      <w:bookmarkStart w:id="6" w:name="_Hlk19345174"/>
      <w:r w:rsidRPr="00C577A2">
        <w:rPr>
          <w:color w:val="000000" w:themeColor="text1"/>
        </w:rPr>
        <w:br w:type="page"/>
      </w:r>
    </w:p>
    <w:p w14:paraId="7F0183C4" w14:textId="019BCF41" w:rsidR="00826D92" w:rsidRDefault="0053000C" w:rsidP="00CB5B14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7" w:name="_Toc62102823"/>
      <w:r w:rsidRPr="00C577A2">
        <w:rPr>
          <w:b w:val="0"/>
          <w:bCs/>
          <w:color w:val="000000" w:themeColor="text1"/>
        </w:rPr>
        <w:lastRenderedPageBreak/>
        <w:t>С</w:t>
      </w:r>
      <w:r w:rsidR="00861010">
        <w:rPr>
          <w:b w:val="0"/>
          <w:bCs/>
          <w:color w:val="000000" w:themeColor="text1"/>
        </w:rPr>
        <w:t>одержание задания и план работы</w:t>
      </w:r>
      <w:bookmarkEnd w:id="7"/>
    </w:p>
    <w:p w14:paraId="03623551" w14:textId="434FD58A" w:rsidR="00250490" w:rsidRDefault="00250490" w:rsidP="00250490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8" w:name="_Toc62102824"/>
      <w:r>
        <w:rPr>
          <w:b w:val="0"/>
          <w:bCs/>
          <w:color w:val="000000" w:themeColor="text1"/>
        </w:rPr>
        <w:t>Участники проекта и роли</w:t>
      </w:r>
      <w:bookmarkEnd w:id="8"/>
    </w:p>
    <w:p w14:paraId="27DA6D4A" w14:textId="480F652C" w:rsidR="00250490" w:rsidRDefault="004614FC" w:rsidP="00250490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9" w:name="_Toc62102825"/>
      <w:r>
        <w:rPr>
          <w:b w:val="0"/>
          <w:bCs/>
          <w:color w:val="000000" w:themeColor="text1"/>
        </w:rPr>
        <w:t>Индивидуальные планы у</w:t>
      </w:r>
      <w:r w:rsidR="00250490">
        <w:rPr>
          <w:b w:val="0"/>
          <w:bCs/>
          <w:color w:val="000000" w:themeColor="text1"/>
        </w:rPr>
        <w:t>частник</w:t>
      </w:r>
      <w:r>
        <w:rPr>
          <w:b w:val="0"/>
          <w:bCs/>
          <w:color w:val="000000" w:themeColor="text1"/>
        </w:rPr>
        <w:t>ов</w:t>
      </w:r>
      <w:bookmarkEnd w:id="9"/>
    </w:p>
    <w:p w14:paraId="201A10CB" w14:textId="69282A5C" w:rsidR="000949C2" w:rsidRDefault="00CA5AB7" w:rsidP="000949C2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10" w:name="_Toc62102826"/>
      <w:r>
        <w:rPr>
          <w:b w:val="0"/>
          <w:bCs/>
          <w:color w:val="000000" w:themeColor="text1"/>
        </w:rPr>
        <w:t>Этап подготовки и формирования технического задания</w:t>
      </w:r>
      <w:bookmarkEnd w:id="10"/>
    </w:p>
    <w:p w14:paraId="49DDF784" w14:textId="5A250759" w:rsidR="00CA5AB7" w:rsidRDefault="00CA5AB7" w:rsidP="00CA5AB7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11" w:name="_Toc62102827"/>
      <w:r>
        <w:rPr>
          <w:b w:val="0"/>
          <w:bCs/>
          <w:color w:val="000000" w:themeColor="text1"/>
        </w:rPr>
        <w:t>Этап разработки приложения</w:t>
      </w:r>
      <w:bookmarkEnd w:id="11"/>
    </w:p>
    <w:p w14:paraId="2E9DC584" w14:textId="77B033E0" w:rsidR="00CA5AB7" w:rsidRDefault="00CA5AB7" w:rsidP="00CA5AB7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12" w:name="_Toc62102828"/>
      <w:r>
        <w:rPr>
          <w:b w:val="0"/>
          <w:bCs/>
          <w:color w:val="000000" w:themeColor="text1"/>
        </w:rPr>
        <w:t xml:space="preserve">Этап </w:t>
      </w:r>
      <w:r w:rsidR="0052263D">
        <w:rPr>
          <w:b w:val="0"/>
          <w:bCs/>
          <w:color w:val="000000" w:themeColor="text1"/>
        </w:rPr>
        <w:t>тестирования и подведения итогов</w:t>
      </w:r>
      <w:bookmarkEnd w:id="12"/>
    </w:p>
    <w:p w14:paraId="021C85B9" w14:textId="3BE2FE27" w:rsidR="004D0D6E" w:rsidRPr="00C577A2" w:rsidRDefault="004D0D6E" w:rsidP="004D0D6E">
      <w:pPr>
        <w:pStyle w:val="2"/>
        <w:numPr>
          <w:ilvl w:val="0"/>
          <w:numId w:val="3"/>
        </w:numPr>
        <w:jc w:val="center"/>
        <w:rPr>
          <w:b w:val="0"/>
          <w:bCs/>
          <w:color w:val="000000" w:themeColor="text1"/>
        </w:rPr>
      </w:pPr>
      <w:bookmarkStart w:id="13" w:name="_Toc62102829"/>
      <w:r>
        <w:rPr>
          <w:b w:val="0"/>
          <w:bCs/>
          <w:color w:val="000000" w:themeColor="text1"/>
        </w:rPr>
        <w:t>Результаты работ</w:t>
      </w:r>
      <w:bookmarkEnd w:id="13"/>
    </w:p>
    <w:p w14:paraId="3DC322D8" w14:textId="77777777" w:rsidR="004D0D6E" w:rsidRPr="004D0D6E" w:rsidRDefault="004D0D6E" w:rsidP="004D0D6E"/>
    <w:p w14:paraId="5997C642" w14:textId="77777777" w:rsidR="00CA5AB7" w:rsidRPr="00CA5AB7" w:rsidRDefault="00CA5AB7" w:rsidP="00CA5AB7"/>
    <w:p w14:paraId="62F77204" w14:textId="77777777" w:rsidR="00CA5AB7" w:rsidRPr="00CA5AB7" w:rsidRDefault="00CA5AB7" w:rsidP="00CA5AB7"/>
    <w:p w14:paraId="11A91F15" w14:textId="77777777" w:rsidR="000949C2" w:rsidRPr="000949C2" w:rsidRDefault="000949C2" w:rsidP="000949C2"/>
    <w:p w14:paraId="68BFF9AE" w14:textId="77777777" w:rsidR="00250490" w:rsidRPr="00250490" w:rsidRDefault="00250490" w:rsidP="00250490"/>
    <w:p w14:paraId="516AA5A9" w14:textId="77777777" w:rsidR="00250490" w:rsidRPr="00250490" w:rsidRDefault="00250490" w:rsidP="00250490"/>
    <w:p w14:paraId="0C0E5C1B" w14:textId="77777777" w:rsidR="007D1ADC" w:rsidRPr="00C577A2" w:rsidRDefault="007D1ADC" w:rsidP="007D1ADC">
      <w:pPr>
        <w:rPr>
          <w:color w:val="000000" w:themeColor="text1"/>
        </w:rPr>
      </w:pPr>
    </w:p>
    <w:p w14:paraId="7CD64C45" w14:textId="32F65DA8" w:rsidR="002222D3" w:rsidRPr="00C577A2" w:rsidRDefault="00E5741D" w:rsidP="00FA1EE6">
      <w:pPr>
        <w:pStyle w:val="1"/>
        <w:rPr>
          <w:b w:val="0"/>
          <w:bCs w:val="0"/>
          <w:color w:val="000000" w:themeColor="text1"/>
        </w:rPr>
      </w:pPr>
      <w:bookmarkStart w:id="14" w:name="_Toc62102830"/>
      <w:bookmarkEnd w:id="6"/>
      <w:r w:rsidRPr="00C577A2">
        <w:rPr>
          <w:b w:val="0"/>
          <w:bCs w:val="0"/>
          <w:color w:val="000000" w:themeColor="text1"/>
        </w:rPr>
        <w:t>ЗАКЛЮЧЕНИЕ</w:t>
      </w:r>
      <w:bookmarkEnd w:id="14"/>
    </w:p>
    <w:p w14:paraId="108F961C" w14:textId="77777777" w:rsidR="00E950C4" w:rsidRPr="00C577A2" w:rsidRDefault="00E950C4" w:rsidP="00E950C4">
      <w:pPr>
        <w:rPr>
          <w:color w:val="000000" w:themeColor="text1"/>
        </w:rPr>
      </w:pPr>
    </w:p>
    <w:bookmarkEnd w:id="1"/>
    <w:p w14:paraId="60B322F7" w14:textId="625FEC44" w:rsidR="006769ED" w:rsidRPr="00A965DE" w:rsidRDefault="006769ED" w:rsidP="00A965DE">
      <w:pPr>
        <w:ind w:firstLine="0"/>
        <w:rPr>
          <w:color w:val="000000" w:themeColor="text1"/>
        </w:rPr>
      </w:pPr>
    </w:p>
    <w:sectPr w:rsidR="006769ED" w:rsidRPr="00A965DE" w:rsidSect="00E5741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3362B" w14:textId="77777777" w:rsidR="00DB33B3" w:rsidRDefault="00DB33B3" w:rsidP="00FA1EE6">
      <w:r>
        <w:separator/>
      </w:r>
    </w:p>
  </w:endnote>
  <w:endnote w:type="continuationSeparator" w:id="0">
    <w:p w14:paraId="037309AF" w14:textId="77777777" w:rsidR="00DB33B3" w:rsidRDefault="00DB33B3" w:rsidP="00FA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456184"/>
      <w:docPartObj>
        <w:docPartGallery w:val="Page Numbers (Bottom of Page)"/>
        <w:docPartUnique/>
      </w:docPartObj>
    </w:sdtPr>
    <w:sdtEndPr/>
    <w:sdtContent>
      <w:p w14:paraId="65759F2A" w14:textId="62C3EE09" w:rsidR="00BE33B9" w:rsidRDefault="00BE33B9" w:rsidP="006769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F73">
          <w:rPr>
            <w:noProof/>
          </w:rPr>
          <w:t>2</w:t>
        </w:r>
        <w:r>
          <w:fldChar w:fldCharType="end"/>
        </w:r>
      </w:p>
    </w:sdtContent>
  </w:sdt>
  <w:p w14:paraId="6C680C5C" w14:textId="77777777" w:rsidR="00BE33B9" w:rsidRDefault="00BE33B9" w:rsidP="00FA1E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CE14C" w14:textId="77777777" w:rsidR="00DB33B3" w:rsidRDefault="00DB33B3" w:rsidP="00FA1EE6">
      <w:r>
        <w:separator/>
      </w:r>
    </w:p>
  </w:footnote>
  <w:footnote w:type="continuationSeparator" w:id="0">
    <w:p w14:paraId="00E39F23" w14:textId="77777777" w:rsidR="00DB33B3" w:rsidRDefault="00DB33B3" w:rsidP="00FA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BBD"/>
    <w:multiLevelType w:val="hybridMultilevel"/>
    <w:tmpl w:val="D0C237F2"/>
    <w:lvl w:ilvl="0" w:tplc="5952282E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46501"/>
    <w:multiLevelType w:val="hybridMultilevel"/>
    <w:tmpl w:val="74D6AE56"/>
    <w:lvl w:ilvl="0" w:tplc="91C6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C4762"/>
    <w:multiLevelType w:val="multilevel"/>
    <w:tmpl w:val="84D6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41D88"/>
    <w:multiLevelType w:val="hybridMultilevel"/>
    <w:tmpl w:val="A902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1BE"/>
    <w:multiLevelType w:val="multilevel"/>
    <w:tmpl w:val="29C6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86C0C"/>
    <w:multiLevelType w:val="multilevel"/>
    <w:tmpl w:val="C1508F7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451AF2"/>
    <w:multiLevelType w:val="multilevel"/>
    <w:tmpl w:val="EFB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948E5"/>
    <w:multiLevelType w:val="hybridMultilevel"/>
    <w:tmpl w:val="6C4401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0FC6646"/>
    <w:multiLevelType w:val="multilevel"/>
    <w:tmpl w:val="D43A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87588"/>
    <w:multiLevelType w:val="multilevel"/>
    <w:tmpl w:val="793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A06EA"/>
    <w:multiLevelType w:val="hybridMultilevel"/>
    <w:tmpl w:val="352675DC"/>
    <w:lvl w:ilvl="0" w:tplc="0C5A2D8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13314F"/>
    <w:multiLevelType w:val="hybridMultilevel"/>
    <w:tmpl w:val="A9025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40C2"/>
    <w:multiLevelType w:val="multilevel"/>
    <w:tmpl w:val="20D0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93D7E"/>
    <w:multiLevelType w:val="multilevel"/>
    <w:tmpl w:val="8AD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C73961"/>
    <w:multiLevelType w:val="hybridMultilevel"/>
    <w:tmpl w:val="DC1EF0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63575C05"/>
    <w:multiLevelType w:val="multilevel"/>
    <w:tmpl w:val="29C6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586311"/>
    <w:multiLevelType w:val="hybridMultilevel"/>
    <w:tmpl w:val="885481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FC35A13"/>
    <w:multiLevelType w:val="multilevel"/>
    <w:tmpl w:val="C7E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A21C7"/>
    <w:multiLevelType w:val="hybridMultilevel"/>
    <w:tmpl w:val="F98ABB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3ED0DCD"/>
    <w:multiLevelType w:val="hybridMultilevel"/>
    <w:tmpl w:val="3CF620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DCE1469"/>
    <w:multiLevelType w:val="hybridMultilevel"/>
    <w:tmpl w:val="82A45280"/>
    <w:lvl w:ilvl="0" w:tplc="D6BCA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7D62ED"/>
    <w:multiLevelType w:val="hybridMultilevel"/>
    <w:tmpl w:val="56FEEB08"/>
    <w:lvl w:ilvl="0" w:tplc="3E1C0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8"/>
  </w:num>
  <w:num w:numId="5">
    <w:abstractNumId w:val="20"/>
  </w:num>
  <w:num w:numId="6">
    <w:abstractNumId w:val="19"/>
  </w:num>
  <w:num w:numId="7">
    <w:abstractNumId w:val="16"/>
  </w:num>
  <w:num w:numId="8">
    <w:abstractNumId w:val="14"/>
  </w:num>
  <w:num w:numId="9">
    <w:abstractNumId w:val="7"/>
  </w:num>
  <w:num w:numId="10">
    <w:abstractNumId w:val="18"/>
  </w:num>
  <w:num w:numId="11">
    <w:abstractNumId w:val="2"/>
  </w:num>
  <w:num w:numId="12">
    <w:abstractNumId w:val="11"/>
  </w:num>
  <w:num w:numId="13">
    <w:abstractNumId w:val="3"/>
  </w:num>
  <w:num w:numId="14">
    <w:abstractNumId w:val="9"/>
  </w:num>
  <w:num w:numId="15">
    <w:abstractNumId w:val="1"/>
  </w:num>
  <w:num w:numId="16">
    <w:abstractNumId w:val="15"/>
  </w:num>
  <w:num w:numId="17">
    <w:abstractNumId w:val="13"/>
  </w:num>
  <w:num w:numId="18">
    <w:abstractNumId w:val="5"/>
  </w:num>
  <w:num w:numId="19">
    <w:abstractNumId w:val="4"/>
  </w:num>
  <w:num w:numId="20">
    <w:abstractNumId w:val="17"/>
  </w:num>
  <w:num w:numId="21">
    <w:abstractNumId w:val="12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1D"/>
    <w:rsid w:val="00000604"/>
    <w:rsid w:val="000006E7"/>
    <w:rsid w:val="00002A54"/>
    <w:rsid w:val="00003C75"/>
    <w:rsid w:val="00003CBC"/>
    <w:rsid w:val="00004ADA"/>
    <w:rsid w:val="00006DDD"/>
    <w:rsid w:val="00007AEA"/>
    <w:rsid w:val="0001031E"/>
    <w:rsid w:val="0001097E"/>
    <w:rsid w:val="00010E7B"/>
    <w:rsid w:val="00012D21"/>
    <w:rsid w:val="000165E8"/>
    <w:rsid w:val="000166AB"/>
    <w:rsid w:val="00016E5B"/>
    <w:rsid w:val="00026260"/>
    <w:rsid w:val="00027BD8"/>
    <w:rsid w:val="00031411"/>
    <w:rsid w:val="00032865"/>
    <w:rsid w:val="000365B0"/>
    <w:rsid w:val="00036E23"/>
    <w:rsid w:val="00037DCF"/>
    <w:rsid w:val="000412BE"/>
    <w:rsid w:val="00042C71"/>
    <w:rsid w:val="000430B3"/>
    <w:rsid w:val="000436EC"/>
    <w:rsid w:val="000476EF"/>
    <w:rsid w:val="00053C9D"/>
    <w:rsid w:val="00054A8C"/>
    <w:rsid w:val="00060359"/>
    <w:rsid w:val="00061DB5"/>
    <w:rsid w:val="00063229"/>
    <w:rsid w:val="00063AE3"/>
    <w:rsid w:val="000663CC"/>
    <w:rsid w:val="00066CBB"/>
    <w:rsid w:val="00070479"/>
    <w:rsid w:val="0007307A"/>
    <w:rsid w:val="000750F2"/>
    <w:rsid w:val="00076EEF"/>
    <w:rsid w:val="00080AD4"/>
    <w:rsid w:val="00081BB3"/>
    <w:rsid w:val="00084097"/>
    <w:rsid w:val="00084D97"/>
    <w:rsid w:val="000857BB"/>
    <w:rsid w:val="00086553"/>
    <w:rsid w:val="0008725D"/>
    <w:rsid w:val="0009148B"/>
    <w:rsid w:val="0009162D"/>
    <w:rsid w:val="000949C2"/>
    <w:rsid w:val="00096B39"/>
    <w:rsid w:val="00096B46"/>
    <w:rsid w:val="00096DF1"/>
    <w:rsid w:val="000976D7"/>
    <w:rsid w:val="000A3C41"/>
    <w:rsid w:val="000A506E"/>
    <w:rsid w:val="000A6864"/>
    <w:rsid w:val="000B0060"/>
    <w:rsid w:val="000B33EB"/>
    <w:rsid w:val="000B61E1"/>
    <w:rsid w:val="000C1E6F"/>
    <w:rsid w:val="000C2785"/>
    <w:rsid w:val="000C41BE"/>
    <w:rsid w:val="000C5439"/>
    <w:rsid w:val="000C5EFE"/>
    <w:rsid w:val="000D0793"/>
    <w:rsid w:val="000D0A94"/>
    <w:rsid w:val="000D20E3"/>
    <w:rsid w:val="000D3CF6"/>
    <w:rsid w:val="000D4B76"/>
    <w:rsid w:val="000D5708"/>
    <w:rsid w:val="000D5CFA"/>
    <w:rsid w:val="000E0926"/>
    <w:rsid w:val="000E1F82"/>
    <w:rsid w:val="000E22A5"/>
    <w:rsid w:val="000E2E49"/>
    <w:rsid w:val="000E37BA"/>
    <w:rsid w:val="000E3E71"/>
    <w:rsid w:val="000E4239"/>
    <w:rsid w:val="000E7501"/>
    <w:rsid w:val="000E7E09"/>
    <w:rsid w:val="000F0745"/>
    <w:rsid w:val="000F1070"/>
    <w:rsid w:val="000F116E"/>
    <w:rsid w:val="000F1888"/>
    <w:rsid w:val="000F34DF"/>
    <w:rsid w:val="000F3751"/>
    <w:rsid w:val="000F3AEC"/>
    <w:rsid w:val="000F4408"/>
    <w:rsid w:val="000F5B95"/>
    <w:rsid w:val="000F642C"/>
    <w:rsid w:val="00101A99"/>
    <w:rsid w:val="00110294"/>
    <w:rsid w:val="00110EF0"/>
    <w:rsid w:val="00111FEE"/>
    <w:rsid w:val="0011355C"/>
    <w:rsid w:val="001152D2"/>
    <w:rsid w:val="001175BC"/>
    <w:rsid w:val="00120FD2"/>
    <w:rsid w:val="00125D5D"/>
    <w:rsid w:val="00130F8C"/>
    <w:rsid w:val="00131C8B"/>
    <w:rsid w:val="00133139"/>
    <w:rsid w:val="00134774"/>
    <w:rsid w:val="00134DD7"/>
    <w:rsid w:val="00135523"/>
    <w:rsid w:val="00137137"/>
    <w:rsid w:val="00137EF2"/>
    <w:rsid w:val="00137FA3"/>
    <w:rsid w:val="0014122E"/>
    <w:rsid w:val="00143860"/>
    <w:rsid w:val="001441C0"/>
    <w:rsid w:val="001441D0"/>
    <w:rsid w:val="00145269"/>
    <w:rsid w:val="00145690"/>
    <w:rsid w:val="00146038"/>
    <w:rsid w:val="0014639C"/>
    <w:rsid w:val="0014690D"/>
    <w:rsid w:val="0014778F"/>
    <w:rsid w:val="00147E15"/>
    <w:rsid w:val="00150448"/>
    <w:rsid w:val="00150F6A"/>
    <w:rsid w:val="00152564"/>
    <w:rsid w:val="00154887"/>
    <w:rsid w:val="00154AF1"/>
    <w:rsid w:val="00154FEE"/>
    <w:rsid w:val="0015505E"/>
    <w:rsid w:val="00156537"/>
    <w:rsid w:val="00157BB6"/>
    <w:rsid w:val="001611FC"/>
    <w:rsid w:val="001624A1"/>
    <w:rsid w:val="00163FE1"/>
    <w:rsid w:val="00163FFF"/>
    <w:rsid w:val="0016503C"/>
    <w:rsid w:val="001659BF"/>
    <w:rsid w:val="00166233"/>
    <w:rsid w:val="00167E89"/>
    <w:rsid w:val="001708E9"/>
    <w:rsid w:val="001708EA"/>
    <w:rsid w:val="00170EC2"/>
    <w:rsid w:val="00172337"/>
    <w:rsid w:val="00172FF8"/>
    <w:rsid w:val="00175C7B"/>
    <w:rsid w:val="00176431"/>
    <w:rsid w:val="001767F0"/>
    <w:rsid w:val="00177E44"/>
    <w:rsid w:val="00180142"/>
    <w:rsid w:val="00182EB3"/>
    <w:rsid w:val="0018492B"/>
    <w:rsid w:val="00186731"/>
    <w:rsid w:val="00192AA9"/>
    <w:rsid w:val="00192B45"/>
    <w:rsid w:val="00193378"/>
    <w:rsid w:val="001933F9"/>
    <w:rsid w:val="001A004E"/>
    <w:rsid w:val="001A0E42"/>
    <w:rsid w:val="001A1791"/>
    <w:rsid w:val="001A2B76"/>
    <w:rsid w:val="001A3EC9"/>
    <w:rsid w:val="001A4934"/>
    <w:rsid w:val="001A4A8E"/>
    <w:rsid w:val="001A5AB2"/>
    <w:rsid w:val="001A62D5"/>
    <w:rsid w:val="001A74A5"/>
    <w:rsid w:val="001A76CC"/>
    <w:rsid w:val="001B0F08"/>
    <w:rsid w:val="001B251E"/>
    <w:rsid w:val="001B275C"/>
    <w:rsid w:val="001B431A"/>
    <w:rsid w:val="001B4621"/>
    <w:rsid w:val="001B58EB"/>
    <w:rsid w:val="001C18FB"/>
    <w:rsid w:val="001C2C1E"/>
    <w:rsid w:val="001C402D"/>
    <w:rsid w:val="001C58C6"/>
    <w:rsid w:val="001C7572"/>
    <w:rsid w:val="001C77ED"/>
    <w:rsid w:val="001C7FBC"/>
    <w:rsid w:val="001D080A"/>
    <w:rsid w:val="001D137D"/>
    <w:rsid w:val="001D423C"/>
    <w:rsid w:val="001D4F15"/>
    <w:rsid w:val="001D71ED"/>
    <w:rsid w:val="001E0A08"/>
    <w:rsid w:val="001E1E26"/>
    <w:rsid w:val="001E2246"/>
    <w:rsid w:val="001E762D"/>
    <w:rsid w:val="001F097A"/>
    <w:rsid w:val="001F0C94"/>
    <w:rsid w:val="001F3774"/>
    <w:rsid w:val="001F42A0"/>
    <w:rsid w:val="00201A35"/>
    <w:rsid w:val="00203099"/>
    <w:rsid w:val="00203710"/>
    <w:rsid w:val="00204D34"/>
    <w:rsid w:val="0020576C"/>
    <w:rsid w:val="0020676E"/>
    <w:rsid w:val="002073C1"/>
    <w:rsid w:val="002074B6"/>
    <w:rsid w:val="002076B2"/>
    <w:rsid w:val="002158DD"/>
    <w:rsid w:val="00215F1D"/>
    <w:rsid w:val="002173A7"/>
    <w:rsid w:val="00217B77"/>
    <w:rsid w:val="002222D3"/>
    <w:rsid w:val="00223D77"/>
    <w:rsid w:val="00224266"/>
    <w:rsid w:val="00235337"/>
    <w:rsid w:val="00235B19"/>
    <w:rsid w:val="00235F73"/>
    <w:rsid w:val="00237626"/>
    <w:rsid w:val="002405B3"/>
    <w:rsid w:val="00241AAA"/>
    <w:rsid w:val="00241F2D"/>
    <w:rsid w:val="00241F4F"/>
    <w:rsid w:val="0024500A"/>
    <w:rsid w:val="00247A57"/>
    <w:rsid w:val="00247D42"/>
    <w:rsid w:val="00250490"/>
    <w:rsid w:val="0025058B"/>
    <w:rsid w:val="00251F1D"/>
    <w:rsid w:val="00252309"/>
    <w:rsid w:val="00252CFB"/>
    <w:rsid w:val="00253991"/>
    <w:rsid w:val="002544C1"/>
    <w:rsid w:val="00254907"/>
    <w:rsid w:val="00255FF8"/>
    <w:rsid w:val="00257E58"/>
    <w:rsid w:val="0026011D"/>
    <w:rsid w:val="00260845"/>
    <w:rsid w:val="00260E01"/>
    <w:rsid w:val="00272215"/>
    <w:rsid w:val="0027324D"/>
    <w:rsid w:val="002751F0"/>
    <w:rsid w:val="002752E0"/>
    <w:rsid w:val="00277C58"/>
    <w:rsid w:val="00277FF8"/>
    <w:rsid w:val="002806FD"/>
    <w:rsid w:val="00280B4B"/>
    <w:rsid w:val="00281A8B"/>
    <w:rsid w:val="00282F76"/>
    <w:rsid w:val="00283B99"/>
    <w:rsid w:val="002843CE"/>
    <w:rsid w:val="00285912"/>
    <w:rsid w:val="0028614D"/>
    <w:rsid w:val="002910E1"/>
    <w:rsid w:val="002958B1"/>
    <w:rsid w:val="00297759"/>
    <w:rsid w:val="002A00B4"/>
    <w:rsid w:val="002A037D"/>
    <w:rsid w:val="002A0603"/>
    <w:rsid w:val="002A11F2"/>
    <w:rsid w:val="002A236F"/>
    <w:rsid w:val="002A2EDE"/>
    <w:rsid w:val="002A455A"/>
    <w:rsid w:val="002A79B3"/>
    <w:rsid w:val="002B260D"/>
    <w:rsid w:val="002B4C84"/>
    <w:rsid w:val="002C09C5"/>
    <w:rsid w:val="002C0CED"/>
    <w:rsid w:val="002C1BA9"/>
    <w:rsid w:val="002C238F"/>
    <w:rsid w:val="002C427F"/>
    <w:rsid w:val="002C4F28"/>
    <w:rsid w:val="002C62A4"/>
    <w:rsid w:val="002C706C"/>
    <w:rsid w:val="002D0166"/>
    <w:rsid w:val="002D1874"/>
    <w:rsid w:val="002D5517"/>
    <w:rsid w:val="002D6C2C"/>
    <w:rsid w:val="002D70E8"/>
    <w:rsid w:val="002E1720"/>
    <w:rsid w:val="002E22EF"/>
    <w:rsid w:val="002E3729"/>
    <w:rsid w:val="002E68AB"/>
    <w:rsid w:val="002E7AF0"/>
    <w:rsid w:val="002F003E"/>
    <w:rsid w:val="002F2CBF"/>
    <w:rsid w:val="002F5394"/>
    <w:rsid w:val="002F5BDD"/>
    <w:rsid w:val="00301D32"/>
    <w:rsid w:val="003026A2"/>
    <w:rsid w:val="00303B35"/>
    <w:rsid w:val="0030525C"/>
    <w:rsid w:val="00305475"/>
    <w:rsid w:val="00305FF0"/>
    <w:rsid w:val="00305FF5"/>
    <w:rsid w:val="003063A1"/>
    <w:rsid w:val="00307EB7"/>
    <w:rsid w:val="003111D3"/>
    <w:rsid w:val="0031126D"/>
    <w:rsid w:val="003151BF"/>
    <w:rsid w:val="00316823"/>
    <w:rsid w:val="00317E5F"/>
    <w:rsid w:val="003214DB"/>
    <w:rsid w:val="003216CF"/>
    <w:rsid w:val="003235F8"/>
    <w:rsid w:val="00323804"/>
    <w:rsid w:val="00323A5F"/>
    <w:rsid w:val="00324794"/>
    <w:rsid w:val="00324A4E"/>
    <w:rsid w:val="00325214"/>
    <w:rsid w:val="00326B88"/>
    <w:rsid w:val="00326C4C"/>
    <w:rsid w:val="003271D3"/>
    <w:rsid w:val="00327E99"/>
    <w:rsid w:val="00330D96"/>
    <w:rsid w:val="00331234"/>
    <w:rsid w:val="00332A28"/>
    <w:rsid w:val="00332F81"/>
    <w:rsid w:val="00337B15"/>
    <w:rsid w:val="00343054"/>
    <w:rsid w:val="003441B0"/>
    <w:rsid w:val="003458A3"/>
    <w:rsid w:val="00352490"/>
    <w:rsid w:val="00352845"/>
    <w:rsid w:val="0035338C"/>
    <w:rsid w:val="003537EE"/>
    <w:rsid w:val="00356705"/>
    <w:rsid w:val="00360F8E"/>
    <w:rsid w:val="00363141"/>
    <w:rsid w:val="00364044"/>
    <w:rsid w:val="00365DC9"/>
    <w:rsid w:val="003707DA"/>
    <w:rsid w:val="0037182D"/>
    <w:rsid w:val="00371B0C"/>
    <w:rsid w:val="00371B2C"/>
    <w:rsid w:val="003727A5"/>
    <w:rsid w:val="00372BCC"/>
    <w:rsid w:val="00372F11"/>
    <w:rsid w:val="0037538D"/>
    <w:rsid w:val="003754ED"/>
    <w:rsid w:val="00375620"/>
    <w:rsid w:val="00375B2D"/>
    <w:rsid w:val="00376061"/>
    <w:rsid w:val="0037794A"/>
    <w:rsid w:val="00381269"/>
    <w:rsid w:val="00383BBD"/>
    <w:rsid w:val="00383D98"/>
    <w:rsid w:val="00383E34"/>
    <w:rsid w:val="0038438D"/>
    <w:rsid w:val="00384F67"/>
    <w:rsid w:val="00385F46"/>
    <w:rsid w:val="00391119"/>
    <w:rsid w:val="00391ACE"/>
    <w:rsid w:val="003929CC"/>
    <w:rsid w:val="00393FA7"/>
    <w:rsid w:val="00394E8B"/>
    <w:rsid w:val="003953D9"/>
    <w:rsid w:val="003960E6"/>
    <w:rsid w:val="003965E8"/>
    <w:rsid w:val="003A0297"/>
    <w:rsid w:val="003A06DF"/>
    <w:rsid w:val="003A082A"/>
    <w:rsid w:val="003A1110"/>
    <w:rsid w:val="003A2ADA"/>
    <w:rsid w:val="003A2D4A"/>
    <w:rsid w:val="003A421C"/>
    <w:rsid w:val="003A6F1F"/>
    <w:rsid w:val="003B17F0"/>
    <w:rsid w:val="003B349B"/>
    <w:rsid w:val="003B4186"/>
    <w:rsid w:val="003B521B"/>
    <w:rsid w:val="003B625A"/>
    <w:rsid w:val="003B647A"/>
    <w:rsid w:val="003B6F96"/>
    <w:rsid w:val="003C00C5"/>
    <w:rsid w:val="003C13DF"/>
    <w:rsid w:val="003C161F"/>
    <w:rsid w:val="003C3A29"/>
    <w:rsid w:val="003C3BEA"/>
    <w:rsid w:val="003C5B48"/>
    <w:rsid w:val="003C6A13"/>
    <w:rsid w:val="003C6EB3"/>
    <w:rsid w:val="003C7605"/>
    <w:rsid w:val="003D25C2"/>
    <w:rsid w:val="003D2611"/>
    <w:rsid w:val="003D38C8"/>
    <w:rsid w:val="003D39CA"/>
    <w:rsid w:val="003D5E94"/>
    <w:rsid w:val="003E16FD"/>
    <w:rsid w:val="003E2D3B"/>
    <w:rsid w:val="003E4000"/>
    <w:rsid w:val="003E43DD"/>
    <w:rsid w:val="003E4407"/>
    <w:rsid w:val="003E4997"/>
    <w:rsid w:val="003E65FF"/>
    <w:rsid w:val="003E7636"/>
    <w:rsid w:val="003E7D11"/>
    <w:rsid w:val="003F45E1"/>
    <w:rsid w:val="003F53F9"/>
    <w:rsid w:val="003F58B1"/>
    <w:rsid w:val="00400D4D"/>
    <w:rsid w:val="00400EBD"/>
    <w:rsid w:val="004029B9"/>
    <w:rsid w:val="00404F56"/>
    <w:rsid w:val="00405679"/>
    <w:rsid w:val="00407DF7"/>
    <w:rsid w:val="004103F2"/>
    <w:rsid w:val="00410BAD"/>
    <w:rsid w:val="0041165F"/>
    <w:rsid w:val="004122A0"/>
    <w:rsid w:val="00412362"/>
    <w:rsid w:val="00413660"/>
    <w:rsid w:val="00414B77"/>
    <w:rsid w:val="004203BD"/>
    <w:rsid w:val="00420EAC"/>
    <w:rsid w:val="004225A1"/>
    <w:rsid w:val="0042273F"/>
    <w:rsid w:val="004229BE"/>
    <w:rsid w:val="00422F0D"/>
    <w:rsid w:val="004234D2"/>
    <w:rsid w:val="00423698"/>
    <w:rsid w:val="00424CB3"/>
    <w:rsid w:val="00425F58"/>
    <w:rsid w:val="004316EA"/>
    <w:rsid w:val="00432F29"/>
    <w:rsid w:val="004330BF"/>
    <w:rsid w:val="00434F76"/>
    <w:rsid w:val="004358D2"/>
    <w:rsid w:val="004359B1"/>
    <w:rsid w:val="004417D3"/>
    <w:rsid w:val="00443EA0"/>
    <w:rsid w:val="0044477C"/>
    <w:rsid w:val="00445D2C"/>
    <w:rsid w:val="0044635C"/>
    <w:rsid w:val="004471CE"/>
    <w:rsid w:val="00447DB5"/>
    <w:rsid w:val="00450904"/>
    <w:rsid w:val="00452879"/>
    <w:rsid w:val="00457F3B"/>
    <w:rsid w:val="004601FE"/>
    <w:rsid w:val="004602F8"/>
    <w:rsid w:val="004614FC"/>
    <w:rsid w:val="004624E0"/>
    <w:rsid w:val="00462FE7"/>
    <w:rsid w:val="00465907"/>
    <w:rsid w:val="00466471"/>
    <w:rsid w:val="0046697F"/>
    <w:rsid w:val="004745AD"/>
    <w:rsid w:val="004753C0"/>
    <w:rsid w:val="00475459"/>
    <w:rsid w:val="00475A92"/>
    <w:rsid w:val="00477413"/>
    <w:rsid w:val="004779CA"/>
    <w:rsid w:val="00477FE9"/>
    <w:rsid w:val="004807CF"/>
    <w:rsid w:val="0048090B"/>
    <w:rsid w:val="00481708"/>
    <w:rsid w:val="004819B7"/>
    <w:rsid w:val="004832F9"/>
    <w:rsid w:val="004835B8"/>
    <w:rsid w:val="004840F4"/>
    <w:rsid w:val="00486E04"/>
    <w:rsid w:val="004901E4"/>
    <w:rsid w:val="00493A22"/>
    <w:rsid w:val="004A252B"/>
    <w:rsid w:val="004A2F2D"/>
    <w:rsid w:val="004A62A8"/>
    <w:rsid w:val="004A641B"/>
    <w:rsid w:val="004A6DF6"/>
    <w:rsid w:val="004A7C67"/>
    <w:rsid w:val="004B1DC5"/>
    <w:rsid w:val="004B2107"/>
    <w:rsid w:val="004B2914"/>
    <w:rsid w:val="004B3038"/>
    <w:rsid w:val="004B30E9"/>
    <w:rsid w:val="004B45D7"/>
    <w:rsid w:val="004B51ED"/>
    <w:rsid w:val="004B556F"/>
    <w:rsid w:val="004B5CCF"/>
    <w:rsid w:val="004C006C"/>
    <w:rsid w:val="004C1C9F"/>
    <w:rsid w:val="004C1E4E"/>
    <w:rsid w:val="004C369A"/>
    <w:rsid w:val="004C5441"/>
    <w:rsid w:val="004C64EC"/>
    <w:rsid w:val="004C7492"/>
    <w:rsid w:val="004D046E"/>
    <w:rsid w:val="004D0ACC"/>
    <w:rsid w:val="004D0D6E"/>
    <w:rsid w:val="004D1EAB"/>
    <w:rsid w:val="004D3C26"/>
    <w:rsid w:val="004D4174"/>
    <w:rsid w:val="004D4860"/>
    <w:rsid w:val="004D6489"/>
    <w:rsid w:val="004D6F85"/>
    <w:rsid w:val="004D736F"/>
    <w:rsid w:val="004D7645"/>
    <w:rsid w:val="004D7F41"/>
    <w:rsid w:val="004E6B7C"/>
    <w:rsid w:val="004F2CF6"/>
    <w:rsid w:val="004F2EAB"/>
    <w:rsid w:val="004F4060"/>
    <w:rsid w:val="004F4AA7"/>
    <w:rsid w:val="004F5897"/>
    <w:rsid w:val="004F5E1F"/>
    <w:rsid w:val="004F6EB5"/>
    <w:rsid w:val="00502536"/>
    <w:rsid w:val="005037CB"/>
    <w:rsid w:val="00503892"/>
    <w:rsid w:val="00504D6E"/>
    <w:rsid w:val="0050555E"/>
    <w:rsid w:val="00505886"/>
    <w:rsid w:val="005058F9"/>
    <w:rsid w:val="00505C05"/>
    <w:rsid w:val="0050671F"/>
    <w:rsid w:val="00506F84"/>
    <w:rsid w:val="00507321"/>
    <w:rsid w:val="00507B8B"/>
    <w:rsid w:val="005139F8"/>
    <w:rsid w:val="00513AB2"/>
    <w:rsid w:val="00514F0F"/>
    <w:rsid w:val="00520377"/>
    <w:rsid w:val="0052130B"/>
    <w:rsid w:val="0052263D"/>
    <w:rsid w:val="00523537"/>
    <w:rsid w:val="0053000C"/>
    <w:rsid w:val="00530A0F"/>
    <w:rsid w:val="005314A9"/>
    <w:rsid w:val="005326D4"/>
    <w:rsid w:val="00537D5A"/>
    <w:rsid w:val="00540118"/>
    <w:rsid w:val="0054191A"/>
    <w:rsid w:val="00541AA9"/>
    <w:rsid w:val="00541D0C"/>
    <w:rsid w:val="00542044"/>
    <w:rsid w:val="005449EA"/>
    <w:rsid w:val="005475D5"/>
    <w:rsid w:val="005520F6"/>
    <w:rsid w:val="00552A2F"/>
    <w:rsid w:val="00554786"/>
    <w:rsid w:val="0055482B"/>
    <w:rsid w:val="005558A7"/>
    <w:rsid w:val="005572E6"/>
    <w:rsid w:val="0056293B"/>
    <w:rsid w:val="00565ADA"/>
    <w:rsid w:val="00565F89"/>
    <w:rsid w:val="00566972"/>
    <w:rsid w:val="00570346"/>
    <w:rsid w:val="00570F56"/>
    <w:rsid w:val="00572419"/>
    <w:rsid w:val="00576487"/>
    <w:rsid w:val="0058094E"/>
    <w:rsid w:val="00581F9A"/>
    <w:rsid w:val="005858D5"/>
    <w:rsid w:val="00585AB2"/>
    <w:rsid w:val="005865A4"/>
    <w:rsid w:val="00586A93"/>
    <w:rsid w:val="005879AE"/>
    <w:rsid w:val="00590B9E"/>
    <w:rsid w:val="00593AEF"/>
    <w:rsid w:val="005963E7"/>
    <w:rsid w:val="00596F34"/>
    <w:rsid w:val="00597917"/>
    <w:rsid w:val="00597DA6"/>
    <w:rsid w:val="005A0232"/>
    <w:rsid w:val="005A1332"/>
    <w:rsid w:val="005A2021"/>
    <w:rsid w:val="005A550B"/>
    <w:rsid w:val="005A553D"/>
    <w:rsid w:val="005A63B2"/>
    <w:rsid w:val="005B0D4D"/>
    <w:rsid w:val="005B3488"/>
    <w:rsid w:val="005B6105"/>
    <w:rsid w:val="005B6660"/>
    <w:rsid w:val="005C1B99"/>
    <w:rsid w:val="005C237F"/>
    <w:rsid w:val="005C4104"/>
    <w:rsid w:val="005C50D7"/>
    <w:rsid w:val="005C63B3"/>
    <w:rsid w:val="005C6978"/>
    <w:rsid w:val="005C792A"/>
    <w:rsid w:val="005D0170"/>
    <w:rsid w:val="005D3AC6"/>
    <w:rsid w:val="005D454A"/>
    <w:rsid w:val="005D4F69"/>
    <w:rsid w:val="005D6759"/>
    <w:rsid w:val="005E06FC"/>
    <w:rsid w:val="005E1B8D"/>
    <w:rsid w:val="005F0129"/>
    <w:rsid w:val="005F340F"/>
    <w:rsid w:val="005F3FC9"/>
    <w:rsid w:val="005F44EC"/>
    <w:rsid w:val="005F75FA"/>
    <w:rsid w:val="005F7954"/>
    <w:rsid w:val="005F7A2F"/>
    <w:rsid w:val="006000D3"/>
    <w:rsid w:val="00600F07"/>
    <w:rsid w:val="006037A6"/>
    <w:rsid w:val="00604D39"/>
    <w:rsid w:val="00607577"/>
    <w:rsid w:val="00607B55"/>
    <w:rsid w:val="00611D13"/>
    <w:rsid w:val="00615BB9"/>
    <w:rsid w:val="00616D18"/>
    <w:rsid w:val="006172D0"/>
    <w:rsid w:val="00621105"/>
    <w:rsid w:val="0062195C"/>
    <w:rsid w:val="006221A9"/>
    <w:rsid w:val="00622832"/>
    <w:rsid w:val="00623BEA"/>
    <w:rsid w:val="0062413B"/>
    <w:rsid w:val="0062492D"/>
    <w:rsid w:val="006267AA"/>
    <w:rsid w:val="0062765E"/>
    <w:rsid w:val="00627E84"/>
    <w:rsid w:val="00631BA9"/>
    <w:rsid w:val="006349B5"/>
    <w:rsid w:val="00635B16"/>
    <w:rsid w:val="0063743A"/>
    <w:rsid w:val="006376F9"/>
    <w:rsid w:val="00644FAF"/>
    <w:rsid w:val="00647FF0"/>
    <w:rsid w:val="00650A4D"/>
    <w:rsid w:val="00652149"/>
    <w:rsid w:val="00652A60"/>
    <w:rsid w:val="00652E11"/>
    <w:rsid w:val="00653989"/>
    <w:rsid w:val="00653E01"/>
    <w:rsid w:val="00654456"/>
    <w:rsid w:val="0065554D"/>
    <w:rsid w:val="006559C0"/>
    <w:rsid w:val="00656A1A"/>
    <w:rsid w:val="00660D67"/>
    <w:rsid w:val="00661167"/>
    <w:rsid w:val="00661C47"/>
    <w:rsid w:val="00662FC4"/>
    <w:rsid w:val="006636F0"/>
    <w:rsid w:val="00665FDE"/>
    <w:rsid w:val="00666DF3"/>
    <w:rsid w:val="006677E5"/>
    <w:rsid w:val="00671281"/>
    <w:rsid w:val="006714AD"/>
    <w:rsid w:val="00671CC8"/>
    <w:rsid w:val="00672260"/>
    <w:rsid w:val="0067282C"/>
    <w:rsid w:val="00673226"/>
    <w:rsid w:val="0067479F"/>
    <w:rsid w:val="006769ED"/>
    <w:rsid w:val="00677E6B"/>
    <w:rsid w:val="00680664"/>
    <w:rsid w:val="00681710"/>
    <w:rsid w:val="006855E9"/>
    <w:rsid w:val="00685FCF"/>
    <w:rsid w:val="0068641C"/>
    <w:rsid w:val="00693723"/>
    <w:rsid w:val="00695695"/>
    <w:rsid w:val="00695A08"/>
    <w:rsid w:val="006961EC"/>
    <w:rsid w:val="006963FF"/>
    <w:rsid w:val="00697331"/>
    <w:rsid w:val="0069749E"/>
    <w:rsid w:val="006A11BD"/>
    <w:rsid w:val="006A2F19"/>
    <w:rsid w:val="006A4AC0"/>
    <w:rsid w:val="006A5CD1"/>
    <w:rsid w:val="006A6FE4"/>
    <w:rsid w:val="006A73AE"/>
    <w:rsid w:val="006A7DE4"/>
    <w:rsid w:val="006B15CC"/>
    <w:rsid w:val="006B57A0"/>
    <w:rsid w:val="006B6470"/>
    <w:rsid w:val="006B76EE"/>
    <w:rsid w:val="006C0282"/>
    <w:rsid w:val="006C1906"/>
    <w:rsid w:val="006C1E09"/>
    <w:rsid w:val="006C28F3"/>
    <w:rsid w:val="006C31B6"/>
    <w:rsid w:val="006C425F"/>
    <w:rsid w:val="006C6038"/>
    <w:rsid w:val="006C69D5"/>
    <w:rsid w:val="006C733B"/>
    <w:rsid w:val="006D0E9A"/>
    <w:rsid w:val="006D1624"/>
    <w:rsid w:val="006D17F0"/>
    <w:rsid w:val="006D2645"/>
    <w:rsid w:val="006D27AD"/>
    <w:rsid w:val="006D2D15"/>
    <w:rsid w:val="006D2DC4"/>
    <w:rsid w:val="006D386E"/>
    <w:rsid w:val="006D6395"/>
    <w:rsid w:val="006D7A2A"/>
    <w:rsid w:val="006D7AF2"/>
    <w:rsid w:val="006E4798"/>
    <w:rsid w:val="006E4C22"/>
    <w:rsid w:val="006E52F1"/>
    <w:rsid w:val="006F222C"/>
    <w:rsid w:val="006F2AB2"/>
    <w:rsid w:val="006F51AD"/>
    <w:rsid w:val="006F59CB"/>
    <w:rsid w:val="006F5B14"/>
    <w:rsid w:val="006F755B"/>
    <w:rsid w:val="00700439"/>
    <w:rsid w:val="007008C2"/>
    <w:rsid w:val="0070157F"/>
    <w:rsid w:val="007020B2"/>
    <w:rsid w:val="00702A9B"/>
    <w:rsid w:val="0070332D"/>
    <w:rsid w:val="0070376E"/>
    <w:rsid w:val="007044A7"/>
    <w:rsid w:val="00710B5D"/>
    <w:rsid w:val="00710BE3"/>
    <w:rsid w:val="00711C13"/>
    <w:rsid w:val="0071287D"/>
    <w:rsid w:val="0071344F"/>
    <w:rsid w:val="007150E5"/>
    <w:rsid w:val="00717359"/>
    <w:rsid w:val="00722354"/>
    <w:rsid w:val="0072296A"/>
    <w:rsid w:val="00722D47"/>
    <w:rsid w:val="00723DB8"/>
    <w:rsid w:val="00724160"/>
    <w:rsid w:val="007251FE"/>
    <w:rsid w:val="0072664C"/>
    <w:rsid w:val="00726D8B"/>
    <w:rsid w:val="00727486"/>
    <w:rsid w:val="00730DBB"/>
    <w:rsid w:val="00731104"/>
    <w:rsid w:val="00731633"/>
    <w:rsid w:val="0073583A"/>
    <w:rsid w:val="00743AF7"/>
    <w:rsid w:val="0074467A"/>
    <w:rsid w:val="00745172"/>
    <w:rsid w:val="00747AA8"/>
    <w:rsid w:val="00747BA6"/>
    <w:rsid w:val="00755D98"/>
    <w:rsid w:val="00756300"/>
    <w:rsid w:val="00756361"/>
    <w:rsid w:val="00756ADC"/>
    <w:rsid w:val="00756F82"/>
    <w:rsid w:val="00760ABD"/>
    <w:rsid w:val="007619C6"/>
    <w:rsid w:val="00761AC5"/>
    <w:rsid w:val="0076211F"/>
    <w:rsid w:val="00762754"/>
    <w:rsid w:val="00763732"/>
    <w:rsid w:val="007706CC"/>
    <w:rsid w:val="007727D4"/>
    <w:rsid w:val="007748B4"/>
    <w:rsid w:val="007759C3"/>
    <w:rsid w:val="0077773D"/>
    <w:rsid w:val="007778B5"/>
    <w:rsid w:val="00782A6D"/>
    <w:rsid w:val="007838D2"/>
    <w:rsid w:val="007841D3"/>
    <w:rsid w:val="00784964"/>
    <w:rsid w:val="00784D75"/>
    <w:rsid w:val="00784DE4"/>
    <w:rsid w:val="00785C1C"/>
    <w:rsid w:val="0078677C"/>
    <w:rsid w:val="00787F51"/>
    <w:rsid w:val="007932F3"/>
    <w:rsid w:val="007971BA"/>
    <w:rsid w:val="0079777E"/>
    <w:rsid w:val="007A12EA"/>
    <w:rsid w:val="007A13C4"/>
    <w:rsid w:val="007A1E02"/>
    <w:rsid w:val="007A24AD"/>
    <w:rsid w:val="007A6535"/>
    <w:rsid w:val="007A7FE9"/>
    <w:rsid w:val="007B1EFB"/>
    <w:rsid w:val="007B2592"/>
    <w:rsid w:val="007B295B"/>
    <w:rsid w:val="007B34FE"/>
    <w:rsid w:val="007B3E58"/>
    <w:rsid w:val="007B468F"/>
    <w:rsid w:val="007B49C9"/>
    <w:rsid w:val="007B5C6F"/>
    <w:rsid w:val="007B5F1B"/>
    <w:rsid w:val="007B6753"/>
    <w:rsid w:val="007C0869"/>
    <w:rsid w:val="007C109C"/>
    <w:rsid w:val="007C1257"/>
    <w:rsid w:val="007C1C70"/>
    <w:rsid w:val="007C244F"/>
    <w:rsid w:val="007C2B1B"/>
    <w:rsid w:val="007C3A76"/>
    <w:rsid w:val="007C3BD6"/>
    <w:rsid w:val="007C47FD"/>
    <w:rsid w:val="007D1ADC"/>
    <w:rsid w:val="007D1C24"/>
    <w:rsid w:val="007D3E3D"/>
    <w:rsid w:val="007D4363"/>
    <w:rsid w:val="007D4EA6"/>
    <w:rsid w:val="007D52A8"/>
    <w:rsid w:val="007D5723"/>
    <w:rsid w:val="007E1DD7"/>
    <w:rsid w:val="007E53D4"/>
    <w:rsid w:val="007F2C4F"/>
    <w:rsid w:val="007F6C61"/>
    <w:rsid w:val="007F6FA3"/>
    <w:rsid w:val="007F7388"/>
    <w:rsid w:val="00801E67"/>
    <w:rsid w:val="008029FE"/>
    <w:rsid w:val="00803A48"/>
    <w:rsid w:val="00803FBB"/>
    <w:rsid w:val="00805D63"/>
    <w:rsid w:val="008112DA"/>
    <w:rsid w:val="008123B2"/>
    <w:rsid w:val="008144D0"/>
    <w:rsid w:val="00816EFC"/>
    <w:rsid w:val="008219F5"/>
    <w:rsid w:val="00826D92"/>
    <w:rsid w:val="00830EB0"/>
    <w:rsid w:val="008322A8"/>
    <w:rsid w:val="00833A68"/>
    <w:rsid w:val="0083702B"/>
    <w:rsid w:val="0084400F"/>
    <w:rsid w:val="008452BE"/>
    <w:rsid w:val="0084600B"/>
    <w:rsid w:val="00846FFE"/>
    <w:rsid w:val="00847159"/>
    <w:rsid w:val="00851231"/>
    <w:rsid w:val="00851C0C"/>
    <w:rsid w:val="00851D6E"/>
    <w:rsid w:val="00853377"/>
    <w:rsid w:val="00854394"/>
    <w:rsid w:val="00860262"/>
    <w:rsid w:val="00861010"/>
    <w:rsid w:val="008631F0"/>
    <w:rsid w:val="00865ED1"/>
    <w:rsid w:val="00866AE2"/>
    <w:rsid w:val="00867808"/>
    <w:rsid w:val="00867818"/>
    <w:rsid w:val="00872DC3"/>
    <w:rsid w:val="00873137"/>
    <w:rsid w:val="008751A4"/>
    <w:rsid w:val="0087646B"/>
    <w:rsid w:val="00880FFF"/>
    <w:rsid w:val="00881706"/>
    <w:rsid w:val="008817F9"/>
    <w:rsid w:val="0088198E"/>
    <w:rsid w:val="008834C8"/>
    <w:rsid w:val="008869F0"/>
    <w:rsid w:val="008873B7"/>
    <w:rsid w:val="00890B02"/>
    <w:rsid w:val="00892702"/>
    <w:rsid w:val="00895304"/>
    <w:rsid w:val="00897F73"/>
    <w:rsid w:val="008A06CD"/>
    <w:rsid w:val="008A1E85"/>
    <w:rsid w:val="008A4389"/>
    <w:rsid w:val="008A662E"/>
    <w:rsid w:val="008A7960"/>
    <w:rsid w:val="008B1004"/>
    <w:rsid w:val="008B16A3"/>
    <w:rsid w:val="008B4E46"/>
    <w:rsid w:val="008B6714"/>
    <w:rsid w:val="008B6F30"/>
    <w:rsid w:val="008B7175"/>
    <w:rsid w:val="008B74BC"/>
    <w:rsid w:val="008B7B1B"/>
    <w:rsid w:val="008C1549"/>
    <w:rsid w:val="008C6785"/>
    <w:rsid w:val="008C6C78"/>
    <w:rsid w:val="008C7FCE"/>
    <w:rsid w:val="008D18A1"/>
    <w:rsid w:val="008D1F49"/>
    <w:rsid w:val="008D2026"/>
    <w:rsid w:val="008D204E"/>
    <w:rsid w:val="008D20D5"/>
    <w:rsid w:val="008D2B18"/>
    <w:rsid w:val="008D7C4E"/>
    <w:rsid w:val="008E0FB4"/>
    <w:rsid w:val="008E1820"/>
    <w:rsid w:val="008E231C"/>
    <w:rsid w:val="008E3069"/>
    <w:rsid w:val="008E3246"/>
    <w:rsid w:val="008E3669"/>
    <w:rsid w:val="008E509B"/>
    <w:rsid w:val="008E57B5"/>
    <w:rsid w:val="008E631D"/>
    <w:rsid w:val="008E7ED3"/>
    <w:rsid w:val="008F0B32"/>
    <w:rsid w:val="008F21BC"/>
    <w:rsid w:val="008F34DB"/>
    <w:rsid w:val="008F5A0A"/>
    <w:rsid w:val="008F76AE"/>
    <w:rsid w:val="009003BF"/>
    <w:rsid w:val="0090041C"/>
    <w:rsid w:val="00901500"/>
    <w:rsid w:val="00904E67"/>
    <w:rsid w:val="009053C2"/>
    <w:rsid w:val="009063FA"/>
    <w:rsid w:val="00906479"/>
    <w:rsid w:val="00913D59"/>
    <w:rsid w:val="009140FD"/>
    <w:rsid w:val="00917068"/>
    <w:rsid w:val="009210DA"/>
    <w:rsid w:val="009216AD"/>
    <w:rsid w:val="00923A77"/>
    <w:rsid w:val="0092567F"/>
    <w:rsid w:val="0092650B"/>
    <w:rsid w:val="0093002C"/>
    <w:rsid w:val="00930082"/>
    <w:rsid w:val="0093027C"/>
    <w:rsid w:val="00932433"/>
    <w:rsid w:val="00933578"/>
    <w:rsid w:val="00934171"/>
    <w:rsid w:val="009356D5"/>
    <w:rsid w:val="0093625C"/>
    <w:rsid w:val="009407B0"/>
    <w:rsid w:val="00940953"/>
    <w:rsid w:val="00940F78"/>
    <w:rsid w:val="0094157C"/>
    <w:rsid w:val="00942879"/>
    <w:rsid w:val="00943702"/>
    <w:rsid w:val="009446A1"/>
    <w:rsid w:val="00945B56"/>
    <w:rsid w:val="00945E89"/>
    <w:rsid w:val="00946012"/>
    <w:rsid w:val="00946082"/>
    <w:rsid w:val="00947041"/>
    <w:rsid w:val="00952417"/>
    <w:rsid w:val="009540B1"/>
    <w:rsid w:val="00954774"/>
    <w:rsid w:val="00955032"/>
    <w:rsid w:val="00955159"/>
    <w:rsid w:val="00956727"/>
    <w:rsid w:val="009637A9"/>
    <w:rsid w:val="009646A4"/>
    <w:rsid w:val="009672D7"/>
    <w:rsid w:val="00970DEB"/>
    <w:rsid w:val="0097259E"/>
    <w:rsid w:val="00974856"/>
    <w:rsid w:val="00975D7E"/>
    <w:rsid w:val="0097641E"/>
    <w:rsid w:val="00980571"/>
    <w:rsid w:val="00980839"/>
    <w:rsid w:val="00981A24"/>
    <w:rsid w:val="00981CCB"/>
    <w:rsid w:val="00981E5C"/>
    <w:rsid w:val="00982191"/>
    <w:rsid w:val="00982731"/>
    <w:rsid w:val="00983117"/>
    <w:rsid w:val="00983686"/>
    <w:rsid w:val="00983A3D"/>
    <w:rsid w:val="009856F5"/>
    <w:rsid w:val="00990A17"/>
    <w:rsid w:val="009932F6"/>
    <w:rsid w:val="009933BC"/>
    <w:rsid w:val="009947EF"/>
    <w:rsid w:val="0099727F"/>
    <w:rsid w:val="00997546"/>
    <w:rsid w:val="009A1837"/>
    <w:rsid w:val="009A258A"/>
    <w:rsid w:val="009A2F35"/>
    <w:rsid w:val="009A37F0"/>
    <w:rsid w:val="009A3986"/>
    <w:rsid w:val="009A48D3"/>
    <w:rsid w:val="009A6154"/>
    <w:rsid w:val="009A6297"/>
    <w:rsid w:val="009A6AF1"/>
    <w:rsid w:val="009B2F7C"/>
    <w:rsid w:val="009B3401"/>
    <w:rsid w:val="009B3752"/>
    <w:rsid w:val="009B3B9E"/>
    <w:rsid w:val="009B78CB"/>
    <w:rsid w:val="009C1B1B"/>
    <w:rsid w:val="009C2172"/>
    <w:rsid w:val="009C23C5"/>
    <w:rsid w:val="009C313B"/>
    <w:rsid w:val="009C3601"/>
    <w:rsid w:val="009C468E"/>
    <w:rsid w:val="009C6BA0"/>
    <w:rsid w:val="009C6E6F"/>
    <w:rsid w:val="009D727D"/>
    <w:rsid w:val="009D7364"/>
    <w:rsid w:val="009E0247"/>
    <w:rsid w:val="009E0B9C"/>
    <w:rsid w:val="009E22C4"/>
    <w:rsid w:val="009E2F74"/>
    <w:rsid w:val="009E3EF0"/>
    <w:rsid w:val="009E6731"/>
    <w:rsid w:val="009F03BD"/>
    <w:rsid w:val="009F06AA"/>
    <w:rsid w:val="009F11F3"/>
    <w:rsid w:val="009F182C"/>
    <w:rsid w:val="009F2E3C"/>
    <w:rsid w:val="009F3670"/>
    <w:rsid w:val="009F3B1C"/>
    <w:rsid w:val="009F7C50"/>
    <w:rsid w:val="00A01BAD"/>
    <w:rsid w:val="00A03921"/>
    <w:rsid w:val="00A060A6"/>
    <w:rsid w:val="00A06460"/>
    <w:rsid w:val="00A11810"/>
    <w:rsid w:val="00A125F5"/>
    <w:rsid w:val="00A12D6F"/>
    <w:rsid w:val="00A13EAD"/>
    <w:rsid w:val="00A151F7"/>
    <w:rsid w:val="00A15C21"/>
    <w:rsid w:val="00A17106"/>
    <w:rsid w:val="00A171F8"/>
    <w:rsid w:val="00A223B1"/>
    <w:rsid w:val="00A22C5D"/>
    <w:rsid w:val="00A22DDC"/>
    <w:rsid w:val="00A22FCD"/>
    <w:rsid w:val="00A232CD"/>
    <w:rsid w:val="00A27ACC"/>
    <w:rsid w:val="00A27F82"/>
    <w:rsid w:val="00A30E1E"/>
    <w:rsid w:val="00A310AD"/>
    <w:rsid w:val="00A3278E"/>
    <w:rsid w:val="00A328A8"/>
    <w:rsid w:val="00A32CEB"/>
    <w:rsid w:val="00A331D7"/>
    <w:rsid w:val="00A33514"/>
    <w:rsid w:val="00A36F4E"/>
    <w:rsid w:val="00A37406"/>
    <w:rsid w:val="00A42216"/>
    <w:rsid w:val="00A42DF6"/>
    <w:rsid w:val="00A43E78"/>
    <w:rsid w:val="00A447E4"/>
    <w:rsid w:val="00A455C1"/>
    <w:rsid w:val="00A4790D"/>
    <w:rsid w:val="00A479E5"/>
    <w:rsid w:val="00A500BA"/>
    <w:rsid w:val="00A5016A"/>
    <w:rsid w:val="00A515D2"/>
    <w:rsid w:val="00A54BBC"/>
    <w:rsid w:val="00A56211"/>
    <w:rsid w:val="00A567EF"/>
    <w:rsid w:val="00A56BBB"/>
    <w:rsid w:val="00A56D10"/>
    <w:rsid w:val="00A5720F"/>
    <w:rsid w:val="00A574DC"/>
    <w:rsid w:val="00A61D96"/>
    <w:rsid w:val="00A62984"/>
    <w:rsid w:val="00A64456"/>
    <w:rsid w:val="00A66646"/>
    <w:rsid w:val="00A6781D"/>
    <w:rsid w:val="00A679E2"/>
    <w:rsid w:val="00A67E52"/>
    <w:rsid w:val="00A70165"/>
    <w:rsid w:val="00A72179"/>
    <w:rsid w:val="00A73CA6"/>
    <w:rsid w:val="00A75061"/>
    <w:rsid w:val="00A752A2"/>
    <w:rsid w:val="00A753F9"/>
    <w:rsid w:val="00A811FD"/>
    <w:rsid w:val="00A83FD1"/>
    <w:rsid w:val="00A86780"/>
    <w:rsid w:val="00A87E62"/>
    <w:rsid w:val="00A9425A"/>
    <w:rsid w:val="00A965DE"/>
    <w:rsid w:val="00A96B18"/>
    <w:rsid w:val="00AA0941"/>
    <w:rsid w:val="00AA0997"/>
    <w:rsid w:val="00AA1BDD"/>
    <w:rsid w:val="00AA1D39"/>
    <w:rsid w:val="00AA4F92"/>
    <w:rsid w:val="00AA53EE"/>
    <w:rsid w:val="00AA57B4"/>
    <w:rsid w:val="00AA5A21"/>
    <w:rsid w:val="00AA6561"/>
    <w:rsid w:val="00AA76BE"/>
    <w:rsid w:val="00AA7C16"/>
    <w:rsid w:val="00AA7FC5"/>
    <w:rsid w:val="00AB1624"/>
    <w:rsid w:val="00AB2113"/>
    <w:rsid w:val="00AB2A94"/>
    <w:rsid w:val="00AB3181"/>
    <w:rsid w:val="00AB376F"/>
    <w:rsid w:val="00AB4B03"/>
    <w:rsid w:val="00AB64CA"/>
    <w:rsid w:val="00AB7083"/>
    <w:rsid w:val="00AC01AB"/>
    <w:rsid w:val="00AC275E"/>
    <w:rsid w:val="00AC51E2"/>
    <w:rsid w:val="00AD13F4"/>
    <w:rsid w:val="00AD2E67"/>
    <w:rsid w:val="00AD51A2"/>
    <w:rsid w:val="00AD76DC"/>
    <w:rsid w:val="00AE02BA"/>
    <w:rsid w:val="00AE052C"/>
    <w:rsid w:val="00AE0B22"/>
    <w:rsid w:val="00AE1168"/>
    <w:rsid w:val="00AE48DA"/>
    <w:rsid w:val="00AE4C63"/>
    <w:rsid w:val="00AE50E5"/>
    <w:rsid w:val="00AE5B3B"/>
    <w:rsid w:val="00AF31BC"/>
    <w:rsid w:val="00AF3C45"/>
    <w:rsid w:val="00AF41B0"/>
    <w:rsid w:val="00AF524E"/>
    <w:rsid w:val="00B031DF"/>
    <w:rsid w:val="00B0537B"/>
    <w:rsid w:val="00B05CE1"/>
    <w:rsid w:val="00B0660F"/>
    <w:rsid w:val="00B070BC"/>
    <w:rsid w:val="00B07E32"/>
    <w:rsid w:val="00B11678"/>
    <w:rsid w:val="00B12297"/>
    <w:rsid w:val="00B12330"/>
    <w:rsid w:val="00B13E50"/>
    <w:rsid w:val="00B14B54"/>
    <w:rsid w:val="00B14FD3"/>
    <w:rsid w:val="00B16FEF"/>
    <w:rsid w:val="00B21E4A"/>
    <w:rsid w:val="00B22248"/>
    <w:rsid w:val="00B23845"/>
    <w:rsid w:val="00B23A62"/>
    <w:rsid w:val="00B24903"/>
    <w:rsid w:val="00B2689D"/>
    <w:rsid w:val="00B30181"/>
    <w:rsid w:val="00B3130D"/>
    <w:rsid w:val="00B32C52"/>
    <w:rsid w:val="00B3348D"/>
    <w:rsid w:val="00B344AF"/>
    <w:rsid w:val="00B37274"/>
    <w:rsid w:val="00B37CBD"/>
    <w:rsid w:val="00B41B18"/>
    <w:rsid w:val="00B44242"/>
    <w:rsid w:val="00B45E40"/>
    <w:rsid w:val="00B46A43"/>
    <w:rsid w:val="00B50186"/>
    <w:rsid w:val="00B53A53"/>
    <w:rsid w:val="00B55A1B"/>
    <w:rsid w:val="00B56E01"/>
    <w:rsid w:val="00B572CF"/>
    <w:rsid w:val="00B61163"/>
    <w:rsid w:val="00B61166"/>
    <w:rsid w:val="00B64AEB"/>
    <w:rsid w:val="00B66AC5"/>
    <w:rsid w:val="00B67A50"/>
    <w:rsid w:val="00B67C73"/>
    <w:rsid w:val="00B67FC6"/>
    <w:rsid w:val="00B7058F"/>
    <w:rsid w:val="00B73F0D"/>
    <w:rsid w:val="00B75A21"/>
    <w:rsid w:val="00B766A9"/>
    <w:rsid w:val="00B77EE0"/>
    <w:rsid w:val="00B82BE0"/>
    <w:rsid w:val="00B8368C"/>
    <w:rsid w:val="00B8382B"/>
    <w:rsid w:val="00B86A99"/>
    <w:rsid w:val="00B86B23"/>
    <w:rsid w:val="00B87907"/>
    <w:rsid w:val="00B90C48"/>
    <w:rsid w:val="00B922E2"/>
    <w:rsid w:val="00B92A1D"/>
    <w:rsid w:val="00B92C8A"/>
    <w:rsid w:val="00B92FB8"/>
    <w:rsid w:val="00B931D1"/>
    <w:rsid w:val="00BA16F5"/>
    <w:rsid w:val="00BA1ED4"/>
    <w:rsid w:val="00BA4166"/>
    <w:rsid w:val="00BA575F"/>
    <w:rsid w:val="00BB007D"/>
    <w:rsid w:val="00BB1E46"/>
    <w:rsid w:val="00BB2E71"/>
    <w:rsid w:val="00BB3186"/>
    <w:rsid w:val="00BB6511"/>
    <w:rsid w:val="00BB79A7"/>
    <w:rsid w:val="00BC0ED0"/>
    <w:rsid w:val="00BC1041"/>
    <w:rsid w:val="00BC1946"/>
    <w:rsid w:val="00BC1FD7"/>
    <w:rsid w:val="00BC21D0"/>
    <w:rsid w:val="00BC2504"/>
    <w:rsid w:val="00BC3034"/>
    <w:rsid w:val="00BC50BC"/>
    <w:rsid w:val="00BC5623"/>
    <w:rsid w:val="00BD3C08"/>
    <w:rsid w:val="00BD570D"/>
    <w:rsid w:val="00BD5E9F"/>
    <w:rsid w:val="00BD6250"/>
    <w:rsid w:val="00BD7339"/>
    <w:rsid w:val="00BE09FF"/>
    <w:rsid w:val="00BE2C51"/>
    <w:rsid w:val="00BE33B9"/>
    <w:rsid w:val="00BE3B0B"/>
    <w:rsid w:val="00BE5A5D"/>
    <w:rsid w:val="00BE700E"/>
    <w:rsid w:val="00BE7A78"/>
    <w:rsid w:val="00BF0A87"/>
    <w:rsid w:val="00BF1EB2"/>
    <w:rsid w:val="00BF2496"/>
    <w:rsid w:val="00BF4E00"/>
    <w:rsid w:val="00BF56DB"/>
    <w:rsid w:val="00BF6D9C"/>
    <w:rsid w:val="00BF706B"/>
    <w:rsid w:val="00BF7F9E"/>
    <w:rsid w:val="00C0137F"/>
    <w:rsid w:val="00C018E2"/>
    <w:rsid w:val="00C037FD"/>
    <w:rsid w:val="00C038A5"/>
    <w:rsid w:val="00C062DF"/>
    <w:rsid w:val="00C10B13"/>
    <w:rsid w:val="00C10F29"/>
    <w:rsid w:val="00C12AEE"/>
    <w:rsid w:val="00C159F3"/>
    <w:rsid w:val="00C16C68"/>
    <w:rsid w:val="00C16FAF"/>
    <w:rsid w:val="00C17C68"/>
    <w:rsid w:val="00C20FA5"/>
    <w:rsid w:val="00C22139"/>
    <w:rsid w:val="00C24671"/>
    <w:rsid w:val="00C25A5B"/>
    <w:rsid w:val="00C27210"/>
    <w:rsid w:val="00C27766"/>
    <w:rsid w:val="00C32934"/>
    <w:rsid w:val="00C3509C"/>
    <w:rsid w:val="00C37AA8"/>
    <w:rsid w:val="00C41800"/>
    <w:rsid w:val="00C43005"/>
    <w:rsid w:val="00C44DC2"/>
    <w:rsid w:val="00C45DA1"/>
    <w:rsid w:val="00C4649C"/>
    <w:rsid w:val="00C47FD8"/>
    <w:rsid w:val="00C5015E"/>
    <w:rsid w:val="00C527D2"/>
    <w:rsid w:val="00C54B87"/>
    <w:rsid w:val="00C54E4F"/>
    <w:rsid w:val="00C575FD"/>
    <w:rsid w:val="00C577A2"/>
    <w:rsid w:val="00C57F9E"/>
    <w:rsid w:val="00C63470"/>
    <w:rsid w:val="00C6468C"/>
    <w:rsid w:val="00C64FEB"/>
    <w:rsid w:val="00C65446"/>
    <w:rsid w:val="00C671F4"/>
    <w:rsid w:val="00C675E0"/>
    <w:rsid w:val="00C75430"/>
    <w:rsid w:val="00C75EFB"/>
    <w:rsid w:val="00C83792"/>
    <w:rsid w:val="00C85F90"/>
    <w:rsid w:val="00C91B2B"/>
    <w:rsid w:val="00C92C15"/>
    <w:rsid w:val="00C92FA0"/>
    <w:rsid w:val="00C93137"/>
    <w:rsid w:val="00C96277"/>
    <w:rsid w:val="00C96A53"/>
    <w:rsid w:val="00CA16DA"/>
    <w:rsid w:val="00CA19A2"/>
    <w:rsid w:val="00CA3247"/>
    <w:rsid w:val="00CA48E2"/>
    <w:rsid w:val="00CA5AB6"/>
    <w:rsid w:val="00CA5AB7"/>
    <w:rsid w:val="00CA7209"/>
    <w:rsid w:val="00CB06DD"/>
    <w:rsid w:val="00CB1916"/>
    <w:rsid w:val="00CB1FF0"/>
    <w:rsid w:val="00CB397C"/>
    <w:rsid w:val="00CB4EC2"/>
    <w:rsid w:val="00CB5B14"/>
    <w:rsid w:val="00CC5C8F"/>
    <w:rsid w:val="00CC733A"/>
    <w:rsid w:val="00CD154F"/>
    <w:rsid w:val="00CD20D1"/>
    <w:rsid w:val="00CD212B"/>
    <w:rsid w:val="00CD2E99"/>
    <w:rsid w:val="00CD3152"/>
    <w:rsid w:val="00CD3911"/>
    <w:rsid w:val="00CD4D11"/>
    <w:rsid w:val="00CD5859"/>
    <w:rsid w:val="00CD7154"/>
    <w:rsid w:val="00CD71F5"/>
    <w:rsid w:val="00CE2DEC"/>
    <w:rsid w:val="00CF0337"/>
    <w:rsid w:val="00CF3CE5"/>
    <w:rsid w:val="00CF7849"/>
    <w:rsid w:val="00D00700"/>
    <w:rsid w:val="00D00EA0"/>
    <w:rsid w:val="00D018F7"/>
    <w:rsid w:val="00D027BD"/>
    <w:rsid w:val="00D02B47"/>
    <w:rsid w:val="00D060E9"/>
    <w:rsid w:val="00D06CA1"/>
    <w:rsid w:val="00D07409"/>
    <w:rsid w:val="00D07D10"/>
    <w:rsid w:val="00D07F1F"/>
    <w:rsid w:val="00D11499"/>
    <w:rsid w:val="00D14222"/>
    <w:rsid w:val="00D1463E"/>
    <w:rsid w:val="00D147DE"/>
    <w:rsid w:val="00D14E2C"/>
    <w:rsid w:val="00D17983"/>
    <w:rsid w:val="00D21620"/>
    <w:rsid w:val="00D23E3E"/>
    <w:rsid w:val="00D24291"/>
    <w:rsid w:val="00D24415"/>
    <w:rsid w:val="00D24E0C"/>
    <w:rsid w:val="00D24F15"/>
    <w:rsid w:val="00D251CE"/>
    <w:rsid w:val="00D256C4"/>
    <w:rsid w:val="00D2738C"/>
    <w:rsid w:val="00D27717"/>
    <w:rsid w:val="00D30D83"/>
    <w:rsid w:val="00D31F1B"/>
    <w:rsid w:val="00D34367"/>
    <w:rsid w:val="00D35589"/>
    <w:rsid w:val="00D35594"/>
    <w:rsid w:val="00D3648A"/>
    <w:rsid w:val="00D372E5"/>
    <w:rsid w:val="00D3773C"/>
    <w:rsid w:val="00D42A12"/>
    <w:rsid w:val="00D5156C"/>
    <w:rsid w:val="00D52B19"/>
    <w:rsid w:val="00D54588"/>
    <w:rsid w:val="00D57E90"/>
    <w:rsid w:val="00D60542"/>
    <w:rsid w:val="00D62EAC"/>
    <w:rsid w:val="00D66323"/>
    <w:rsid w:val="00D67A2E"/>
    <w:rsid w:val="00D71200"/>
    <w:rsid w:val="00D72802"/>
    <w:rsid w:val="00D72E82"/>
    <w:rsid w:val="00D766DC"/>
    <w:rsid w:val="00D77882"/>
    <w:rsid w:val="00D80D35"/>
    <w:rsid w:val="00D8397E"/>
    <w:rsid w:val="00D860E4"/>
    <w:rsid w:val="00D87170"/>
    <w:rsid w:val="00D87BD1"/>
    <w:rsid w:val="00D9022D"/>
    <w:rsid w:val="00D924F1"/>
    <w:rsid w:val="00D97175"/>
    <w:rsid w:val="00DA10F5"/>
    <w:rsid w:val="00DA174A"/>
    <w:rsid w:val="00DA2613"/>
    <w:rsid w:val="00DA4176"/>
    <w:rsid w:val="00DA4C88"/>
    <w:rsid w:val="00DB2F0B"/>
    <w:rsid w:val="00DB33B3"/>
    <w:rsid w:val="00DB3B32"/>
    <w:rsid w:val="00DB3ECB"/>
    <w:rsid w:val="00DB7DC8"/>
    <w:rsid w:val="00DC0EDD"/>
    <w:rsid w:val="00DC2F80"/>
    <w:rsid w:val="00DC3766"/>
    <w:rsid w:val="00DC3B9C"/>
    <w:rsid w:val="00DC4B10"/>
    <w:rsid w:val="00DC64A5"/>
    <w:rsid w:val="00DC7B94"/>
    <w:rsid w:val="00DD02BC"/>
    <w:rsid w:val="00DD0BC8"/>
    <w:rsid w:val="00DD22F4"/>
    <w:rsid w:val="00DD23F2"/>
    <w:rsid w:val="00DD6224"/>
    <w:rsid w:val="00DD7103"/>
    <w:rsid w:val="00DE0AF7"/>
    <w:rsid w:val="00DE294E"/>
    <w:rsid w:val="00DE2E45"/>
    <w:rsid w:val="00DE5493"/>
    <w:rsid w:val="00DF1205"/>
    <w:rsid w:val="00DF15AF"/>
    <w:rsid w:val="00DF1B7B"/>
    <w:rsid w:val="00DF23D7"/>
    <w:rsid w:val="00DF384F"/>
    <w:rsid w:val="00DF3B80"/>
    <w:rsid w:val="00DF4E19"/>
    <w:rsid w:val="00DF7515"/>
    <w:rsid w:val="00E005F7"/>
    <w:rsid w:val="00E03EC6"/>
    <w:rsid w:val="00E041A2"/>
    <w:rsid w:val="00E05159"/>
    <w:rsid w:val="00E06829"/>
    <w:rsid w:val="00E06DF2"/>
    <w:rsid w:val="00E07241"/>
    <w:rsid w:val="00E078F4"/>
    <w:rsid w:val="00E10129"/>
    <w:rsid w:val="00E128A7"/>
    <w:rsid w:val="00E1345B"/>
    <w:rsid w:val="00E14C59"/>
    <w:rsid w:val="00E1569D"/>
    <w:rsid w:val="00E15B5C"/>
    <w:rsid w:val="00E16521"/>
    <w:rsid w:val="00E168B1"/>
    <w:rsid w:val="00E168D7"/>
    <w:rsid w:val="00E16ECF"/>
    <w:rsid w:val="00E2130B"/>
    <w:rsid w:val="00E235CD"/>
    <w:rsid w:val="00E23C0A"/>
    <w:rsid w:val="00E246BD"/>
    <w:rsid w:val="00E25A93"/>
    <w:rsid w:val="00E262DE"/>
    <w:rsid w:val="00E2760E"/>
    <w:rsid w:val="00E30871"/>
    <w:rsid w:val="00E32AF4"/>
    <w:rsid w:val="00E332C8"/>
    <w:rsid w:val="00E334F3"/>
    <w:rsid w:val="00E34EBE"/>
    <w:rsid w:val="00E35263"/>
    <w:rsid w:val="00E3577A"/>
    <w:rsid w:val="00E3675F"/>
    <w:rsid w:val="00E3676A"/>
    <w:rsid w:val="00E37C62"/>
    <w:rsid w:val="00E40BC7"/>
    <w:rsid w:val="00E416F6"/>
    <w:rsid w:val="00E4399E"/>
    <w:rsid w:val="00E46C58"/>
    <w:rsid w:val="00E47772"/>
    <w:rsid w:val="00E47E0F"/>
    <w:rsid w:val="00E517BF"/>
    <w:rsid w:val="00E57411"/>
    <w:rsid w:val="00E5741D"/>
    <w:rsid w:val="00E60243"/>
    <w:rsid w:val="00E60765"/>
    <w:rsid w:val="00E6207A"/>
    <w:rsid w:val="00E62B89"/>
    <w:rsid w:val="00E6336F"/>
    <w:rsid w:val="00E670F9"/>
    <w:rsid w:val="00E672D9"/>
    <w:rsid w:val="00E673D7"/>
    <w:rsid w:val="00E70127"/>
    <w:rsid w:val="00E73300"/>
    <w:rsid w:val="00E73ACA"/>
    <w:rsid w:val="00E73B37"/>
    <w:rsid w:val="00E767E9"/>
    <w:rsid w:val="00E76BF6"/>
    <w:rsid w:val="00E804BB"/>
    <w:rsid w:val="00E813E2"/>
    <w:rsid w:val="00E82C5B"/>
    <w:rsid w:val="00E87D8C"/>
    <w:rsid w:val="00E911DE"/>
    <w:rsid w:val="00E9181A"/>
    <w:rsid w:val="00E93CCF"/>
    <w:rsid w:val="00E93EE9"/>
    <w:rsid w:val="00E950C4"/>
    <w:rsid w:val="00E971A9"/>
    <w:rsid w:val="00EA27BF"/>
    <w:rsid w:val="00EA3D71"/>
    <w:rsid w:val="00EA7723"/>
    <w:rsid w:val="00EB105A"/>
    <w:rsid w:val="00EB23C1"/>
    <w:rsid w:val="00EB3399"/>
    <w:rsid w:val="00EB3880"/>
    <w:rsid w:val="00EB7118"/>
    <w:rsid w:val="00EB7144"/>
    <w:rsid w:val="00EC0994"/>
    <w:rsid w:val="00EC0DA0"/>
    <w:rsid w:val="00EC1173"/>
    <w:rsid w:val="00EC1777"/>
    <w:rsid w:val="00EC71B4"/>
    <w:rsid w:val="00EC77FF"/>
    <w:rsid w:val="00ED3C28"/>
    <w:rsid w:val="00ED4063"/>
    <w:rsid w:val="00ED6216"/>
    <w:rsid w:val="00ED7348"/>
    <w:rsid w:val="00ED751D"/>
    <w:rsid w:val="00ED7DB9"/>
    <w:rsid w:val="00ED7DD9"/>
    <w:rsid w:val="00ED7FFB"/>
    <w:rsid w:val="00EE1EC6"/>
    <w:rsid w:val="00EE21D3"/>
    <w:rsid w:val="00EE25B8"/>
    <w:rsid w:val="00EE2E5D"/>
    <w:rsid w:val="00EE39F5"/>
    <w:rsid w:val="00EE4629"/>
    <w:rsid w:val="00EE69C2"/>
    <w:rsid w:val="00EE6B55"/>
    <w:rsid w:val="00EE7B0E"/>
    <w:rsid w:val="00EF29F7"/>
    <w:rsid w:val="00EF6986"/>
    <w:rsid w:val="00EF69FB"/>
    <w:rsid w:val="00F01C6A"/>
    <w:rsid w:val="00F0301D"/>
    <w:rsid w:val="00F0324A"/>
    <w:rsid w:val="00F03310"/>
    <w:rsid w:val="00F035B4"/>
    <w:rsid w:val="00F03FCD"/>
    <w:rsid w:val="00F05C30"/>
    <w:rsid w:val="00F0601B"/>
    <w:rsid w:val="00F13F84"/>
    <w:rsid w:val="00F16498"/>
    <w:rsid w:val="00F17B34"/>
    <w:rsid w:val="00F21787"/>
    <w:rsid w:val="00F218FF"/>
    <w:rsid w:val="00F22C32"/>
    <w:rsid w:val="00F2468C"/>
    <w:rsid w:val="00F24AFE"/>
    <w:rsid w:val="00F256D2"/>
    <w:rsid w:val="00F26313"/>
    <w:rsid w:val="00F271E7"/>
    <w:rsid w:val="00F311A2"/>
    <w:rsid w:val="00F3539E"/>
    <w:rsid w:val="00F402EB"/>
    <w:rsid w:val="00F4185C"/>
    <w:rsid w:val="00F41DA4"/>
    <w:rsid w:val="00F42EEB"/>
    <w:rsid w:val="00F43F7B"/>
    <w:rsid w:val="00F444A6"/>
    <w:rsid w:val="00F460A9"/>
    <w:rsid w:val="00F50228"/>
    <w:rsid w:val="00F51713"/>
    <w:rsid w:val="00F54E47"/>
    <w:rsid w:val="00F56948"/>
    <w:rsid w:val="00F56C2B"/>
    <w:rsid w:val="00F601AE"/>
    <w:rsid w:val="00F60A2B"/>
    <w:rsid w:val="00F615FC"/>
    <w:rsid w:val="00F61D46"/>
    <w:rsid w:val="00F623B3"/>
    <w:rsid w:val="00F64B95"/>
    <w:rsid w:val="00F6772F"/>
    <w:rsid w:val="00F718B6"/>
    <w:rsid w:val="00F728E6"/>
    <w:rsid w:val="00F754A9"/>
    <w:rsid w:val="00F760AC"/>
    <w:rsid w:val="00F847BF"/>
    <w:rsid w:val="00F84B74"/>
    <w:rsid w:val="00F855E4"/>
    <w:rsid w:val="00F86A04"/>
    <w:rsid w:val="00F87800"/>
    <w:rsid w:val="00F90502"/>
    <w:rsid w:val="00F95067"/>
    <w:rsid w:val="00F9666D"/>
    <w:rsid w:val="00F96D60"/>
    <w:rsid w:val="00F97AB1"/>
    <w:rsid w:val="00F97B52"/>
    <w:rsid w:val="00FA154D"/>
    <w:rsid w:val="00FA16CE"/>
    <w:rsid w:val="00FA1EE6"/>
    <w:rsid w:val="00FA24EB"/>
    <w:rsid w:val="00FA538B"/>
    <w:rsid w:val="00FA53EC"/>
    <w:rsid w:val="00FA5939"/>
    <w:rsid w:val="00FA6D1F"/>
    <w:rsid w:val="00FA7AD4"/>
    <w:rsid w:val="00FB3D11"/>
    <w:rsid w:val="00FB6C36"/>
    <w:rsid w:val="00FB77B4"/>
    <w:rsid w:val="00FC295D"/>
    <w:rsid w:val="00FC2E24"/>
    <w:rsid w:val="00FC41C1"/>
    <w:rsid w:val="00FC4D60"/>
    <w:rsid w:val="00FC523A"/>
    <w:rsid w:val="00FD0ED5"/>
    <w:rsid w:val="00FD1A26"/>
    <w:rsid w:val="00FD2E9F"/>
    <w:rsid w:val="00FD4CCE"/>
    <w:rsid w:val="00FD5D3D"/>
    <w:rsid w:val="00FD6310"/>
    <w:rsid w:val="00FD758B"/>
    <w:rsid w:val="00FD7846"/>
    <w:rsid w:val="00FE02B3"/>
    <w:rsid w:val="00FE131F"/>
    <w:rsid w:val="00FE1A09"/>
    <w:rsid w:val="00FE3549"/>
    <w:rsid w:val="00FE754D"/>
    <w:rsid w:val="00FE75BB"/>
    <w:rsid w:val="00FF15FA"/>
    <w:rsid w:val="00FF187B"/>
    <w:rsid w:val="00FF1BDA"/>
    <w:rsid w:val="00FF372F"/>
    <w:rsid w:val="00FF3F85"/>
    <w:rsid w:val="00FF4A92"/>
    <w:rsid w:val="00FF5E5E"/>
    <w:rsid w:val="00FF777B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BC5B"/>
  <w15:docId w15:val="{28C6F3D9-1310-4726-9DF9-9FE71765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785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C706C"/>
    <w:pPr>
      <w:keepNext/>
      <w:keepLines/>
      <w:spacing w:before="240" w:after="240"/>
      <w:ind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0D3CF6"/>
    <w:pPr>
      <w:keepNext/>
      <w:keepLines/>
      <w:numPr>
        <w:numId w:val="2"/>
      </w:numPr>
      <w:spacing w:before="120" w:after="120"/>
      <w:ind w:right="62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5">
    <w:name w:val="Заголовок Знак"/>
    <w:basedOn w:val="a1"/>
    <w:link w:val="a4"/>
    <w:uiPriority w:val="10"/>
    <w:rsid w:val="008834C8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5741D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5741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C706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8B100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76EEF"/>
    <w:rPr>
      <w:rFonts w:ascii="Times New Roman" w:hAnsi="Times New Roman" w:cs="Times New Roman"/>
      <w:b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F6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1499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D11499"/>
    <w:rPr>
      <w:color w:val="0000FF" w:themeColor="hyperlink"/>
      <w:u w:val="single"/>
    </w:rPr>
  </w:style>
  <w:style w:type="character" w:customStyle="1" w:styleId="mat-button-wrapper">
    <w:name w:val="mat-button-wrapper"/>
    <w:basedOn w:val="a1"/>
    <w:rsid w:val="00FA1EE6"/>
  </w:style>
  <w:style w:type="paragraph" w:customStyle="1" w:styleId="12">
    <w:name w:val="Титул1"/>
    <w:basedOn w:val="a"/>
    <w:link w:val="13"/>
    <w:qFormat/>
    <w:rsid w:val="007B295B"/>
    <w:pPr>
      <w:jc w:val="center"/>
    </w:pPr>
    <w:rPr>
      <w:lang w:eastAsia="ru-RU"/>
    </w:rPr>
  </w:style>
  <w:style w:type="character" w:customStyle="1" w:styleId="13">
    <w:name w:val="Титул1 Знак"/>
    <w:basedOn w:val="a1"/>
    <w:link w:val="12"/>
    <w:rsid w:val="007B295B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D2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4">
    <w:name w:val="Нет списка1"/>
    <w:next w:val="a3"/>
    <w:uiPriority w:val="99"/>
    <w:semiHidden/>
    <w:unhideWhenUsed/>
    <w:rsid w:val="008C6785"/>
  </w:style>
  <w:style w:type="paragraph" w:customStyle="1" w:styleId="msonormal0">
    <w:name w:val="msonormal"/>
    <w:basedOn w:val="a"/>
    <w:rsid w:val="008C6785"/>
    <w:pPr>
      <w:spacing w:before="100" w:beforeAutospacing="1" w:after="100" w:afterAutospacing="1" w:line="240" w:lineRule="auto"/>
      <w:ind w:right="0" w:firstLine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1"/>
    <w:uiPriority w:val="99"/>
    <w:semiHidden/>
    <w:unhideWhenUsed/>
    <w:rsid w:val="008C6785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E32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E3246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4832F9"/>
    <w:pPr>
      <w:spacing w:before="100" w:beforeAutospacing="1" w:after="100" w:afterAutospacing="1" w:line="240" w:lineRule="auto"/>
      <w:ind w:right="0" w:firstLine="0"/>
      <w:jc w:val="left"/>
    </w:pPr>
    <w:rPr>
      <w:rFonts w:eastAsia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4832F9"/>
    <w:rPr>
      <w:b/>
      <w:bCs/>
    </w:rPr>
  </w:style>
  <w:style w:type="character" w:styleId="HTML1">
    <w:name w:val="HTML Code"/>
    <w:basedOn w:val="a1"/>
    <w:uiPriority w:val="99"/>
    <w:semiHidden/>
    <w:unhideWhenUsed/>
    <w:rsid w:val="0026011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1"/>
    <w:rsid w:val="001D71ED"/>
  </w:style>
  <w:style w:type="character" w:customStyle="1" w:styleId="na">
    <w:name w:val="na"/>
    <w:basedOn w:val="a1"/>
    <w:rsid w:val="001D71ED"/>
  </w:style>
  <w:style w:type="character" w:customStyle="1" w:styleId="s">
    <w:name w:val="s"/>
    <w:basedOn w:val="a1"/>
    <w:rsid w:val="001D71ED"/>
  </w:style>
  <w:style w:type="character" w:customStyle="1" w:styleId="ni">
    <w:name w:val="ni"/>
    <w:basedOn w:val="a1"/>
    <w:rsid w:val="00FD2E9F"/>
  </w:style>
  <w:style w:type="paragraph" w:styleId="af1">
    <w:name w:val="caption"/>
    <w:basedOn w:val="a"/>
    <w:next w:val="a"/>
    <w:uiPriority w:val="35"/>
    <w:unhideWhenUsed/>
    <w:qFormat/>
    <w:rsid w:val="00D5156C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01500"/>
    <w:rPr>
      <w:color w:val="605E5C"/>
      <w:shd w:val="clear" w:color="auto" w:fill="E1DFDD"/>
    </w:rPr>
  </w:style>
  <w:style w:type="character" w:customStyle="1" w:styleId="70">
    <w:name w:val="Заголовок 7 Знак"/>
    <w:basedOn w:val="a1"/>
    <w:link w:val="7"/>
    <w:uiPriority w:val="9"/>
    <w:semiHidden/>
    <w:rsid w:val="00F22C3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15">
    <w:name w:val="Строгий1"/>
    <w:basedOn w:val="a1"/>
    <w:rsid w:val="00673226"/>
  </w:style>
  <w:style w:type="paragraph" w:customStyle="1" w:styleId="paragraph">
    <w:name w:val="paragraph"/>
    <w:basedOn w:val="a"/>
    <w:rsid w:val="00A15C21"/>
    <w:pPr>
      <w:spacing w:before="100" w:beforeAutospacing="1" w:after="100" w:afterAutospacing="1" w:line="240" w:lineRule="auto"/>
      <w:ind w:right="0"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-nobr">
    <w:name w:val="u-nobr"/>
    <w:basedOn w:val="a1"/>
    <w:rsid w:val="00BE2C51"/>
  </w:style>
  <w:style w:type="character" w:customStyle="1" w:styleId="featurecontainer">
    <w:name w:val="featurecontainer"/>
    <w:basedOn w:val="a1"/>
    <w:rsid w:val="00A86780"/>
  </w:style>
  <w:style w:type="character" w:customStyle="1" w:styleId="ruble">
    <w:name w:val="ruble"/>
    <w:basedOn w:val="a1"/>
    <w:rsid w:val="00A86780"/>
  </w:style>
  <w:style w:type="character" w:customStyle="1" w:styleId="footer-block">
    <w:name w:val="footer-block"/>
    <w:basedOn w:val="a1"/>
    <w:rsid w:val="007044A7"/>
  </w:style>
  <w:style w:type="character" w:customStyle="1" w:styleId="source-caption">
    <w:name w:val="source-caption"/>
    <w:basedOn w:val="a1"/>
    <w:rsid w:val="007044A7"/>
  </w:style>
  <w:style w:type="paragraph" w:styleId="31">
    <w:name w:val="toc 3"/>
    <w:basedOn w:val="a"/>
    <w:next w:val="a"/>
    <w:autoRedefine/>
    <w:uiPriority w:val="39"/>
    <w:unhideWhenUsed/>
    <w:rsid w:val="00AF3C4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3996-FA62-47C7-927D-6E959173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Селезнев Кирилл Алексеевич</dc:creator>
  <cp:keywords/>
  <dc:description/>
  <cp:lastModifiedBy>Илья Акулин</cp:lastModifiedBy>
  <cp:revision>2</cp:revision>
  <cp:lastPrinted>2020-03-03T23:03:00Z</cp:lastPrinted>
  <dcterms:created xsi:type="dcterms:W3CDTF">2021-01-21T08:56:00Z</dcterms:created>
  <dcterms:modified xsi:type="dcterms:W3CDTF">2021-01-21T08:56:00Z</dcterms:modified>
</cp:coreProperties>
</file>